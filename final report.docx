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1B5" w:rsidRPr="001471B5" w:rsidRDefault="001471B5" w:rsidP="001471B5">
      <w:pPr>
        <w:jc w:val="center"/>
        <w:rPr>
          <w:b/>
          <w:i/>
          <w:color w:val="auto"/>
          <w:sz w:val="26"/>
          <w:szCs w:val="26"/>
          <w:u w:val="single"/>
        </w:rPr>
      </w:pPr>
      <w:r w:rsidRPr="001471B5">
        <w:rPr>
          <w:b/>
          <w:i/>
          <w:color w:val="auto"/>
          <w:sz w:val="26"/>
          <w:szCs w:val="26"/>
          <w:u w:val="single"/>
        </w:rPr>
        <w:t>CREATE STATEMENTS</w:t>
      </w:r>
    </w:p>
    <w:p w:rsidR="007C4F79" w:rsidRDefault="002809D3">
      <w:pPr>
        <w:rPr>
          <w:color w:val="0066B3"/>
        </w:rPr>
      </w:pPr>
      <w:r>
        <w:rPr>
          <w:color w:val="0066B3"/>
        </w:rPr>
        <w:t xml:space="preserve">/* create database </w:t>
      </w:r>
      <w:proofErr w:type="spellStart"/>
      <w:r>
        <w:rPr>
          <w:color w:val="0066B3"/>
        </w:rPr>
        <w:t>music_app</w:t>
      </w:r>
      <w:proofErr w:type="spellEnd"/>
      <w:r>
        <w:rPr>
          <w:color w:val="0066B3"/>
        </w:rPr>
        <w:t xml:space="preserve"> */</w:t>
      </w:r>
    </w:p>
    <w:p w:rsidR="007C4F79" w:rsidRDefault="007C4F79"/>
    <w:p w:rsidR="007C4F79" w:rsidRDefault="002809D3">
      <w:r>
        <w:t xml:space="preserve">CREATE DATABASE </w:t>
      </w:r>
      <w:proofErr w:type="spellStart"/>
      <w:r>
        <w:t>music_app</w:t>
      </w:r>
      <w:proofErr w:type="spellEnd"/>
      <w:r>
        <w:t>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 xml:space="preserve">/* use database </w:t>
      </w:r>
      <w:proofErr w:type="spellStart"/>
      <w:r>
        <w:rPr>
          <w:color w:val="0066B3"/>
        </w:rPr>
        <w:t>music_app</w:t>
      </w:r>
      <w:proofErr w:type="spellEnd"/>
      <w:r>
        <w:rPr>
          <w:color w:val="0066B3"/>
        </w:rPr>
        <w:t xml:space="preserve"> */</w:t>
      </w:r>
    </w:p>
    <w:p w:rsidR="007C4F79" w:rsidRDefault="007C4F79"/>
    <w:p w:rsidR="007C4F79" w:rsidRDefault="002809D3">
      <w:r>
        <w:t xml:space="preserve">USE </w:t>
      </w:r>
      <w:proofErr w:type="spellStart"/>
      <w:r>
        <w:t>music_app</w:t>
      </w:r>
      <w:proofErr w:type="spellEnd"/>
      <w:r>
        <w:t>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>/* entity */</w:t>
      </w:r>
    </w:p>
    <w:p w:rsidR="007C4F79" w:rsidRDefault="007C4F79"/>
    <w:p w:rsidR="007C4F79" w:rsidRDefault="002809D3">
      <w:r>
        <w:t>CREATE TABLE artist</w:t>
      </w:r>
    </w:p>
    <w:p w:rsidR="007C4F79" w:rsidRDefault="002809D3">
      <w:r>
        <w:t xml:space="preserve">       (</w:t>
      </w:r>
      <w:proofErr w:type="spellStart"/>
      <w:r>
        <w:t>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 xml:space="preserve">        PRIMARY KEY(</w:t>
      </w:r>
      <w:proofErr w:type="spellStart"/>
      <w:r>
        <w:t>aname</w:t>
      </w:r>
      <w:proofErr w:type="spellEnd"/>
      <w:r>
        <w:t>));</w:t>
      </w:r>
    </w:p>
    <w:p w:rsidR="007C4F79" w:rsidRDefault="007C4F79"/>
    <w:p w:rsidR="007C4F79" w:rsidRDefault="002809D3">
      <w:r>
        <w:t>CREATE TABLE album</w:t>
      </w:r>
    </w:p>
    <w:p w:rsidR="007C4F79" w:rsidRDefault="002809D3">
      <w:r>
        <w:t xml:space="preserve">       (</w:t>
      </w:r>
      <w:proofErr w:type="spellStart"/>
      <w:r>
        <w:t>abname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ab/>
      </w:r>
      <w:proofErr w:type="spellStart"/>
      <w:r>
        <w:t>abtranum</w:t>
      </w:r>
      <w:proofErr w:type="spellEnd"/>
      <w:r>
        <w:t xml:space="preserve"> </w:t>
      </w:r>
      <w:r>
        <w:t>INTEGER,</w:t>
      </w:r>
    </w:p>
    <w:p w:rsidR="007C4F79" w:rsidRDefault="002809D3">
      <w:r>
        <w:t xml:space="preserve">        date </w:t>
      </w:r>
      <w:proofErr w:type="spellStart"/>
      <w:r>
        <w:t>DATE</w:t>
      </w:r>
      <w:proofErr w:type="spellEnd"/>
      <w:r>
        <w:t xml:space="preserve">, </w:t>
      </w:r>
    </w:p>
    <w:p w:rsidR="007C4F79" w:rsidRDefault="002809D3">
      <w:r>
        <w:t xml:space="preserve">        PRIMARY KEY (</w:t>
      </w:r>
      <w:proofErr w:type="spellStart"/>
      <w:r>
        <w:t>abtranum</w:t>
      </w:r>
      <w:proofErr w:type="spellEnd"/>
      <w:r>
        <w:t>)</w:t>
      </w:r>
    </w:p>
    <w:p w:rsidR="007C4F79" w:rsidRDefault="002809D3">
      <w:r>
        <w:t>);</w:t>
      </w:r>
    </w:p>
    <w:p w:rsidR="007C4F79" w:rsidRDefault="007C4F79"/>
    <w:p w:rsidR="007C4F79" w:rsidRDefault="002809D3">
      <w:r>
        <w:t>CREATE TABLE song</w:t>
      </w:r>
    </w:p>
    <w:p w:rsidR="007C4F79" w:rsidRDefault="002809D3">
      <w:r>
        <w:t xml:space="preserve">       (</w:t>
      </w:r>
      <w:proofErr w:type="spellStart"/>
      <w:r>
        <w:t>stranum</w:t>
      </w:r>
      <w:proofErr w:type="spellEnd"/>
      <w:r>
        <w:t xml:space="preserve"> INTEGER,</w:t>
      </w:r>
    </w:p>
    <w:p w:rsidR="007C4F79" w:rsidRDefault="002809D3">
      <w:r>
        <w:tab/>
      </w:r>
      <w:proofErr w:type="spellStart"/>
      <w:r>
        <w:t>sname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ab/>
      </w:r>
      <w:proofErr w:type="spellStart"/>
      <w:r>
        <w:t>abname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 xml:space="preserve">        </w:t>
      </w:r>
      <w:proofErr w:type="spellStart"/>
      <w:r>
        <w:t>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 xml:space="preserve">        PRIMARY KEY (</w:t>
      </w:r>
      <w:proofErr w:type="spellStart"/>
      <w:r>
        <w:t>stranum</w:t>
      </w:r>
      <w:proofErr w:type="spellEnd"/>
      <w:r>
        <w:t>),</w:t>
      </w:r>
    </w:p>
    <w:p w:rsidR="007C4F79" w:rsidRDefault="002809D3">
      <w:r>
        <w:t xml:space="preserve">        FOREIGN KEY (</w:t>
      </w:r>
      <w:proofErr w:type="spellStart"/>
      <w:r>
        <w:t>aname</w:t>
      </w:r>
      <w:proofErr w:type="spellEnd"/>
      <w:r>
        <w:t>)</w:t>
      </w:r>
    </w:p>
    <w:p w:rsidR="007C4F79" w:rsidRDefault="002809D3">
      <w:r>
        <w:t xml:space="preserve">          REFERENCES artist(</w:t>
      </w:r>
      <w:proofErr w:type="spellStart"/>
      <w:r>
        <w:t>ana</w:t>
      </w:r>
      <w:r>
        <w:t>me</w:t>
      </w:r>
      <w:proofErr w:type="spellEnd"/>
      <w:r>
        <w:t>)</w:t>
      </w:r>
    </w:p>
    <w:p w:rsidR="007C4F79" w:rsidRDefault="002809D3">
      <w:r>
        <w:t>);</w:t>
      </w:r>
    </w:p>
    <w:p w:rsidR="007C4F79" w:rsidRDefault="007C4F79"/>
    <w:p w:rsidR="007C4F79" w:rsidRDefault="002809D3">
      <w:r>
        <w:t xml:space="preserve">CREATE TABLE </w:t>
      </w:r>
      <w:proofErr w:type="spellStart"/>
      <w:r>
        <w:t>featured_artist</w:t>
      </w:r>
      <w:proofErr w:type="spellEnd"/>
    </w:p>
    <w:p w:rsidR="007C4F79" w:rsidRDefault="002809D3">
      <w:r>
        <w:t xml:space="preserve">       (</w:t>
      </w:r>
      <w:proofErr w:type="spellStart"/>
      <w:r>
        <w:t>faname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 xml:space="preserve">        PRIMARY KEY (</w:t>
      </w:r>
      <w:proofErr w:type="spellStart"/>
      <w:r>
        <w:t>faname</w:t>
      </w:r>
      <w:proofErr w:type="spellEnd"/>
      <w:r>
        <w:t>));</w:t>
      </w:r>
    </w:p>
    <w:p w:rsidR="007C4F79" w:rsidRDefault="007C4F79"/>
    <w:p w:rsidR="007C4F79" w:rsidRDefault="007C4F79"/>
    <w:p w:rsidR="007C4F79" w:rsidRDefault="002809D3">
      <w:r>
        <w:rPr>
          <w:color w:val="0066B3"/>
        </w:rPr>
        <w:t>/* relation */</w:t>
      </w:r>
    </w:p>
    <w:p w:rsidR="007C4F79" w:rsidRDefault="007C4F79"/>
    <w:p w:rsidR="007C4F79" w:rsidRDefault="002809D3">
      <w:r>
        <w:t xml:space="preserve">CREATE TABLE </w:t>
      </w:r>
      <w:proofErr w:type="spellStart"/>
      <w:r>
        <w:t>composed_of</w:t>
      </w:r>
      <w:proofErr w:type="spellEnd"/>
    </w:p>
    <w:p w:rsidR="007C4F79" w:rsidRDefault="002809D3">
      <w:r>
        <w:t xml:space="preserve">       (</w:t>
      </w:r>
      <w:proofErr w:type="spellStart"/>
      <w:r>
        <w:t>abtranum</w:t>
      </w:r>
      <w:proofErr w:type="spellEnd"/>
      <w:r>
        <w:t xml:space="preserve"> INTEGER,</w:t>
      </w:r>
    </w:p>
    <w:p w:rsidR="007C4F79" w:rsidRDefault="002809D3">
      <w:r>
        <w:t xml:space="preserve">        </w:t>
      </w:r>
      <w:proofErr w:type="spellStart"/>
      <w:r>
        <w:t>stranum</w:t>
      </w:r>
      <w:proofErr w:type="spellEnd"/>
      <w:r>
        <w:t xml:space="preserve"> INTEGER,</w:t>
      </w:r>
    </w:p>
    <w:p w:rsidR="007C4F79" w:rsidRDefault="002809D3">
      <w:r>
        <w:t xml:space="preserve">        PRIMARY KEY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>),</w:t>
      </w:r>
    </w:p>
    <w:p w:rsidR="007C4F79" w:rsidRDefault="002809D3">
      <w:r>
        <w:lastRenderedPageBreak/>
        <w:t xml:space="preserve">        FOREIGN KEY </w:t>
      </w:r>
      <w:r>
        <w:t>(</w:t>
      </w:r>
      <w:proofErr w:type="spellStart"/>
      <w:r>
        <w:t>abtranum</w:t>
      </w:r>
      <w:proofErr w:type="spellEnd"/>
      <w:r>
        <w:t>)</w:t>
      </w:r>
    </w:p>
    <w:p w:rsidR="007C4F79" w:rsidRDefault="002809D3">
      <w:r>
        <w:t xml:space="preserve">          REFERENCES album (</w:t>
      </w:r>
      <w:proofErr w:type="spellStart"/>
      <w:r>
        <w:t>abtranum</w:t>
      </w:r>
      <w:proofErr w:type="spellEnd"/>
      <w:r>
        <w:t>),</w:t>
      </w:r>
    </w:p>
    <w:p w:rsidR="007C4F79" w:rsidRDefault="002809D3">
      <w:r>
        <w:t xml:space="preserve">        FOREIGN KEY (</w:t>
      </w:r>
      <w:proofErr w:type="spellStart"/>
      <w:r>
        <w:t>stranum</w:t>
      </w:r>
      <w:proofErr w:type="spellEnd"/>
      <w:r>
        <w:t>)</w:t>
      </w:r>
    </w:p>
    <w:p w:rsidR="007C4F79" w:rsidRDefault="002809D3">
      <w:r>
        <w:t xml:space="preserve">          REFERENCES song (</w:t>
      </w:r>
      <w:proofErr w:type="spellStart"/>
      <w:r>
        <w:t>stranum</w:t>
      </w:r>
      <w:proofErr w:type="spellEnd"/>
      <w:r>
        <w:t>)</w:t>
      </w:r>
    </w:p>
    <w:p w:rsidR="007C4F79" w:rsidRDefault="002809D3">
      <w:r>
        <w:t>);</w:t>
      </w:r>
    </w:p>
    <w:p w:rsidR="007C4F79" w:rsidRDefault="007C4F79"/>
    <w:p w:rsidR="007C4F79" w:rsidRDefault="002809D3">
      <w:r>
        <w:t>CREATE TABLE releases</w:t>
      </w:r>
    </w:p>
    <w:p w:rsidR="007C4F79" w:rsidRDefault="002809D3">
      <w:r>
        <w:t xml:space="preserve">       (</w:t>
      </w:r>
      <w:proofErr w:type="spellStart"/>
      <w:r>
        <w:t>abtranum</w:t>
      </w:r>
      <w:proofErr w:type="spellEnd"/>
      <w:r>
        <w:t xml:space="preserve"> INTEGER,</w:t>
      </w:r>
    </w:p>
    <w:p w:rsidR="007C4F79" w:rsidRDefault="002809D3">
      <w:r>
        <w:t xml:space="preserve">        </w:t>
      </w:r>
      <w:proofErr w:type="spellStart"/>
      <w:r>
        <w:t>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 xml:space="preserve">        PRIMARY KEY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),</w:t>
      </w:r>
    </w:p>
    <w:p w:rsidR="007C4F79" w:rsidRDefault="002809D3">
      <w:r>
        <w:t xml:space="preserve">        FOREIGN KEY (</w:t>
      </w:r>
      <w:proofErr w:type="spellStart"/>
      <w:r>
        <w:t>abtr</w:t>
      </w:r>
      <w:r>
        <w:t>anum</w:t>
      </w:r>
      <w:proofErr w:type="spellEnd"/>
      <w:r>
        <w:t>)</w:t>
      </w:r>
    </w:p>
    <w:p w:rsidR="007C4F79" w:rsidRDefault="002809D3">
      <w:r>
        <w:t xml:space="preserve">          REFERENCES album (</w:t>
      </w:r>
      <w:proofErr w:type="spellStart"/>
      <w:r>
        <w:t>abtranum</w:t>
      </w:r>
      <w:proofErr w:type="spellEnd"/>
      <w:r>
        <w:t>),</w:t>
      </w:r>
    </w:p>
    <w:p w:rsidR="007C4F79" w:rsidRDefault="002809D3">
      <w:r>
        <w:t xml:space="preserve">        FOREIGN KEY (</w:t>
      </w:r>
      <w:proofErr w:type="spellStart"/>
      <w:r>
        <w:t>aname</w:t>
      </w:r>
      <w:proofErr w:type="spellEnd"/>
      <w:r>
        <w:t>)</w:t>
      </w:r>
    </w:p>
    <w:p w:rsidR="007C4F79" w:rsidRDefault="002809D3">
      <w:r>
        <w:t xml:space="preserve">          REFERENCES artist (</w:t>
      </w:r>
      <w:proofErr w:type="spellStart"/>
      <w:r>
        <w:t>aname</w:t>
      </w:r>
      <w:proofErr w:type="spellEnd"/>
      <w:r>
        <w:t>)</w:t>
      </w:r>
    </w:p>
    <w:p w:rsidR="007C4F79" w:rsidRDefault="002809D3">
      <w:r>
        <w:t>);</w:t>
      </w:r>
    </w:p>
    <w:p w:rsidR="007C4F79" w:rsidRDefault="007C4F79"/>
    <w:p w:rsidR="007C4F79" w:rsidRDefault="002809D3">
      <w:r>
        <w:t>CREATE TABLE feature</w:t>
      </w:r>
    </w:p>
    <w:p w:rsidR="007C4F79" w:rsidRDefault="002809D3">
      <w:r>
        <w:t xml:space="preserve">       (</w:t>
      </w:r>
      <w:proofErr w:type="spellStart"/>
      <w:r>
        <w:t>faname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:rsidR="007C4F79" w:rsidRDefault="002809D3">
      <w:r>
        <w:t xml:space="preserve">        </w:t>
      </w:r>
      <w:proofErr w:type="spellStart"/>
      <w:r>
        <w:t>stranum</w:t>
      </w:r>
      <w:proofErr w:type="spellEnd"/>
      <w:r>
        <w:t xml:space="preserve"> INTEGER,</w:t>
      </w:r>
    </w:p>
    <w:p w:rsidR="007C4F79" w:rsidRDefault="002809D3">
      <w:r>
        <w:tab/>
      </w:r>
      <w:proofErr w:type="spellStart"/>
      <w:r>
        <w:t>abtranum</w:t>
      </w:r>
      <w:proofErr w:type="spellEnd"/>
      <w:r>
        <w:t xml:space="preserve"> INTEGER,</w:t>
      </w:r>
    </w:p>
    <w:p w:rsidR="007C4F79" w:rsidRDefault="002809D3">
      <w:r>
        <w:t xml:space="preserve">        PRIMARY KEY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),</w:t>
      </w:r>
    </w:p>
    <w:p w:rsidR="007C4F79" w:rsidRDefault="002809D3">
      <w:r>
        <w:t xml:space="preserve">        FOREIGN KEY (</w:t>
      </w:r>
      <w:proofErr w:type="spellStart"/>
      <w:r>
        <w:t>faname</w:t>
      </w:r>
      <w:proofErr w:type="spellEnd"/>
      <w:r>
        <w:t>)</w:t>
      </w:r>
    </w:p>
    <w:p w:rsidR="007C4F79" w:rsidRDefault="002809D3">
      <w:r>
        <w:t xml:space="preserve">          REFERENCES </w:t>
      </w:r>
      <w:proofErr w:type="spellStart"/>
      <w:r>
        <w:t>featured_artist</w:t>
      </w:r>
      <w:proofErr w:type="spellEnd"/>
      <w:r>
        <w:t xml:space="preserve"> (</w:t>
      </w:r>
      <w:proofErr w:type="spellStart"/>
      <w:r>
        <w:t>faname</w:t>
      </w:r>
      <w:proofErr w:type="spellEnd"/>
      <w:r>
        <w:t>),</w:t>
      </w:r>
    </w:p>
    <w:p w:rsidR="007C4F79" w:rsidRDefault="002809D3">
      <w:r>
        <w:t xml:space="preserve">        FOREIGN KEY (</w:t>
      </w:r>
      <w:proofErr w:type="spellStart"/>
      <w:r>
        <w:t>stranum</w:t>
      </w:r>
      <w:proofErr w:type="spellEnd"/>
      <w:r>
        <w:t>)</w:t>
      </w:r>
    </w:p>
    <w:p w:rsidR="007C4F79" w:rsidRDefault="002809D3">
      <w:r>
        <w:t xml:space="preserve">          REFERENCES song (</w:t>
      </w:r>
      <w:proofErr w:type="spellStart"/>
      <w:r>
        <w:t>stranum</w:t>
      </w:r>
      <w:proofErr w:type="spellEnd"/>
      <w:r>
        <w:t>),</w:t>
      </w:r>
    </w:p>
    <w:p w:rsidR="007C4F79" w:rsidRDefault="002809D3">
      <w:r>
        <w:tab/>
        <w:t>FOREIGN KEY (</w:t>
      </w:r>
      <w:proofErr w:type="spellStart"/>
      <w:r>
        <w:t>abtranum</w:t>
      </w:r>
      <w:proofErr w:type="spellEnd"/>
      <w:r>
        <w:t>)</w:t>
      </w:r>
    </w:p>
    <w:p w:rsidR="007C4F79" w:rsidRDefault="002809D3">
      <w:r>
        <w:tab/>
        <w:t xml:space="preserve">  REFERENCES album (</w:t>
      </w:r>
      <w:proofErr w:type="spellStart"/>
      <w:r>
        <w:t>abtranum</w:t>
      </w:r>
      <w:proofErr w:type="spellEnd"/>
      <w:r>
        <w:t>)</w:t>
      </w:r>
    </w:p>
    <w:p w:rsidR="007C4F79" w:rsidRDefault="002809D3">
      <w:r>
        <w:t>);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>/* insert data into artist table */</w:t>
      </w:r>
    </w:p>
    <w:p w:rsidR="007C4F79" w:rsidRDefault="007C4F79"/>
    <w:p w:rsidR="007C4F79" w:rsidRDefault="002809D3">
      <w:r>
        <w:t>INSERT INTO artis</w:t>
      </w:r>
      <w:r>
        <w:t>t VALUES ('Jason Aldean');</w:t>
      </w:r>
    </w:p>
    <w:p w:rsidR="007C4F79" w:rsidRDefault="002809D3">
      <w:r>
        <w:t>INSERT INTO artist VALUES ('Pentatonix');</w:t>
      </w:r>
    </w:p>
    <w:p w:rsidR="007C4F79" w:rsidRDefault="002809D3">
      <w:r>
        <w:t>INSERT INTO artist VALUES ('Chris Stapleton');</w:t>
      </w:r>
    </w:p>
    <w:p w:rsidR="007C4F79" w:rsidRDefault="002809D3">
      <w:r>
        <w:t xml:space="preserve">INSERT INTO artist VALUES ('John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artist VALUES ('LEDGER');</w:t>
      </w:r>
    </w:p>
    <w:p w:rsidR="007C4F79" w:rsidRDefault="002809D3">
      <w:r>
        <w:t>INSERT INTO artist VALUES ('Midland');</w:t>
      </w:r>
    </w:p>
    <w:p w:rsidR="007C4F79" w:rsidRDefault="002809D3">
      <w:r>
        <w:t>INSERT INTO artist VA</w:t>
      </w:r>
      <w:r>
        <w:t>LUES ('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artist VALUES ('Imagine Dragons');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>/* insert data into album table */</w:t>
      </w:r>
    </w:p>
    <w:p w:rsidR="007C4F79" w:rsidRDefault="007C4F79"/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('Rearview Town', '0000001', '2018-04-13');</w:t>
      </w:r>
    </w:p>
    <w:p w:rsidR="007C4F79" w:rsidRDefault="002809D3">
      <w:r>
        <w:lastRenderedPageBreak/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</w:t>
      </w:r>
      <w:r>
        <w:t>'They Don’t Know', '0000002', '2016-09-9');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('PTX Presents: Top Pop, Vol. I', '0000003', '2018-04-13');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 xml:space="preserve">, date) VALUES ('A Pentatonix Christmas Deluxe', '0000004', </w:t>
      </w:r>
      <w:r>
        <w:t>'2017-10-20');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('From A Room: Volume 1', '0000005', '2017-05-05');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('From A Room: Volume 2', '0000006', '2017-12-01');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 xml:space="preserve">, </w:t>
      </w:r>
      <w:r>
        <w:t xml:space="preserve">date) VALUES ('The Tree of </w:t>
      </w:r>
      <w:proofErr w:type="spellStart"/>
      <w:r>
        <w:t>Frogiveness</w:t>
      </w:r>
      <w:proofErr w:type="spellEnd"/>
      <w:r>
        <w:t>', '0000007', '2018-08-13');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('Fair and Square', '0000008', '2006-05-26');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('Ledger - EP', '0000009', '2018-04-13');</w:t>
      </w:r>
    </w:p>
    <w:p w:rsidR="007C4F79" w:rsidRDefault="002809D3">
      <w:r>
        <w:t>I</w:t>
      </w:r>
      <w:r>
        <w:t>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('Lon the Rocks', '0000010', '2017-09-22');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 xml:space="preserve">, date) VALUES ('Che </w:t>
      </w:r>
      <w:proofErr w:type="spellStart"/>
      <w:r>
        <w:t>Magnifico</w:t>
      </w:r>
      <w:proofErr w:type="spellEnd"/>
      <w:r>
        <w:t xml:space="preserve"> Nome - Single', '0000011', '2018-04-06');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('The</w:t>
      </w:r>
      <w:r>
        <w:t>re Is More', '0000012', '2018-04-06');</w:t>
      </w:r>
    </w:p>
    <w:p w:rsidR="007C4F79" w:rsidRDefault="002809D3">
      <w:r>
        <w:t>INSERT INTO album (</w:t>
      </w:r>
      <w:proofErr w:type="spellStart"/>
      <w:r>
        <w:t>abname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, date) VALUES ('Evolve', '0000013', '2017-06-23');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>/* insert data into song table */</w:t>
      </w:r>
    </w:p>
    <w:p w:rsidR="007C4F79" w:rsidRDefault="007C4F79"/>
    <w:p w:rsidR="007C4F79" w:rsidRDefault="002809D3">
      <w:r>
        <w:t xml:space="preserve">INSERT INTO song VALUES ('123', 'Dirt </w:t>
      </w:r>
      <w:proofErr w:type="gramStart"/>
      <w:r>
        <w:t>To</w:t>
      </w:r>
      <w:proofErr w:type="gramEnd"/>
      <w:r>
        <w:t xml:space="preserve"> Dust', 'Rearview Town', 'Jason Aldean');</w:t>
      </w:r>
    </w:p>
    <w:p w:rsidR="007C4F79" w:rsidRDefault="002809D3">
      <w:r>
        <w:t xml:space="preserve">INSERT INTO </w:t>
      </w:r>
      <w:r>
        <w:t>song VALUES ('223', 'Set it Off', 'Rearview Town', 'Jason Aldean');</w:t>
      </w:r>
    </w:p>
    <w:p w:rsidR="007C4F79" w:rsidRDefault="002809D3">
      <w:r>
        <w:t>INSERT INTO song VALUES ('323', 'Girl Like You', 'Rearview Town', 'Jason Aldean');</w:t>
      </w:r>
    </w:p>
    <w:p w:rsidR="007C4F79" w:rsidRDefault="002809D3">
      <w:r>
        <w:t>INSERT INTO song VALUES ('423', 'You Make It Easy', 'Rearview Town', 'Jason Aldean');</w:t>
      </w:r>
    </w:p>
    <w:p w:rsidR="007C4F79" w:rsidRDefault="002809D3">
      <w:r>
        <w:t xml:space="preserve">INSERT INTO song </w:t>
      </w:r>
      <w:r>
        <w:t>VALUES ('523', '</w:t>
      </w:r>
      <w:proofErr w:type="spellStart"/>
      <w:r>
        <w:t>Gettin</w:t>
      </w:r>
      <w:proofErr w:type="spellEnd"/>
      <w:r>
        <w:t>’ Warmed Up', 'Rearview Town', 'Jason Aldean');</w:t>
      </w:r>
    </w:p>
    <w:p w:rsidR="007C4F79" w:rsidRDefault="002809D3">
      <w:r>
        <w:t>INSERT INTO song VALUES ('623', 'Blacktop Gone', 'Rearview Town', 'Jason Aldean');</w:t>
      </w:r>
    </w:p>
    <w:p w:rsidR="007C4F79" w:rsidRDefault="002809D3">
      <w:r>
        <w:t>INSERT INTO song VALUES ('7231', 'Drowns the Whiskey', 'Rearview Town', 'Jason Aldean');</w:t>
      </w:r>
    </w:p>
    <w:p w:rsidR="007C4F79" w:rsidRDefault="002809D3">
      <w:r>
        <w:t>INSERT INTO so</w:t>
      </w:r>
      <w:r>
        <w:t>ng VALUES ('823', 'Rearview Town', 'Rearview Town', 'Jason Aldean');</w:t>
      </w:r>
    </w:p>
    <w:p w:rsidR="007C4F79" w:rsidRDefault="002809D3">
      <w:r>
        <w:t xml:space="preserve">INSERT INTO song VALUES ('923', 'Love Me </w:t>
      </w:r>
      <w:proofErr w:type="gramStart"/>
      <w:r>
        <w:t>Or</w:t>
      </w:r>
      <w:proofErr w:type="gramEnd"/>
      <w:r>
        <w:t xml:space="preserve"> Don’t', 'Rearview Town', 'Jason Aldean');</w:t>
      </w:r>
    </w:p>
    <w:p w:rsidR="007C4F79" w:rsidRDefault="002809D3">
      <w:r>
        <w:t>INSERT INTO song VALUES ('1023', 'Like You Were Mine', 'Rearview Town', 'Jason Aldean');</w:t>
      </w:r>
    </w:p>
    <w:p w:rsidR="007C4F79" w:rsidRDefault="002809D3">
      <w:r>
        <w:t xml:space="preserve">INSERT INTO </w:t>
      </w:r>
      <w:r>
        <w:t xml:space="preserve">song VALUES ('1123', 'Better </w:t>
      </w:r>
      <w:proofErr w:type="gramStart"/>
      <w:r>
        <w:t>At</w:t>
      </w:r>
      <w:proofErr w:type="gramEnd"/>
      <w:r>
        <w:t xml:space="preserve"> Being Who I Am', 'Rearview Town', 'Jason Aldean');</w:t>
      </w:r>
    </w:p>
    <w:p w:rsidR="007C4F79" w:rsidRDefault="002809D3">
      <w:r>
        <w:t xml:space="preserve">INSERT INTO song VALUES ('1223', 'I’ll Wait </w:t>
      </w:r>
      <w:proofErr w:type="gramStart"/>
      <w:r>
        <w:t>For</w:t>
      </w:r>
      <w:proofErr w:type="gramEnd"/>
      <w:r>
        <w:t xml:space="preserve"> You', 'Rearview Town', 'Jason Aldean');</w:t>
      </w:r>
    </w:p>
    <w:p w:rsidR="007C4F79" w:rsidRDefault="002809D3">
      <w:r>
        <w:t>INSERT INTO song VALUES ('1323', 'Ride All Night', 'Rearview Town', 'Jason Aldean');</w:t>
      </w:r>
    </w:p>
    <w:p w:rsidR="007C4F79" w:rsidRDefault="002809D3">
      <w:r>
        <w:t xml:space="preserve">INSERT INTO song VALUES ('1423', 'Up </w:t>
      </w:r>
      <w:proofErr w:type="gramStart"/>
      <w:r>
        <w:t>In</w:t>
      </w:r>
      <w:proofErr w:type="gramEnd"/>
      <w:r>
        <w:t xml:space="preserve"> Smoke', 'Rearview Town', 'Jason Aldean');</w:t>
      </w:r>
    </w:p>
    <w:p w:rsidR="007C4F79" w:rsidRDefault="002809D3">
      <w:r>
        <w:t>INSERT INTO song VALUES ('1523', 'High Noon Neon', 'Rearview Town', 'Jason Aldean');</w:t>
      </w:r>
    </w:p>
    <w:p w:rsidR="007C4F79" w:rsidRDefault="007C4F79"/>
    <w:p w:rsidR="007C4F79" w:rsidRDefault="002809D3">
      <w:r>
        <w:t>INSERT INTO song VALUES ('134', 'Lights Come On', 'They Don’t Know', 'Jason Aldean');</w:t>
      </w:r>
    </w:p>
    <w:p w:rsidR="007C4F79" w:rsidRDefault="002809D3">
      <w:r>
        <w:t>INSERT INTO song VALUES ('234', 'A Little More Summertime', 'They Don’t Know', 'Jason Aldean');</w:t>
      </w:r>
    </w:p>
    <w:p w:rsidR="007C4F79" w:rsidRDefault="002809D3">
      <w:r>
        <w:t>INSERT INTO song VALUES ('334', 'This Plane Don’t Go There', 'They Don’t Know', 'Jason Aldean');</w:t>
      </w:r>
    </w:p>
    <w:p w:rsidR="007C4F79" w:rsidRDefault="002809D3">
      <w:r>
        <w:t>INSERT INTO song VALUES ('434', 'Comin’ In Hot', 'They Don’t Kn</w:t>
      </w:r>
      <w:r>
        <w:t>ow', 'Jason Aldean');</w:t>
      </w:r>
    </w:p>
    <w:p w:rsidR="007C4F79" w:rsidRDefault="002809D3">
      <w:r>
        <w:t>INSERT INTO song VALUES ('5341', 'First Time Again', 'They Don’t Know', 'Jason Aldean');</w:t>
      </w:r>
    </w:p>
    <w:p w:rsidR="007C4F79" w:rsidRDefault="002809D3">
      <w:r>
        <w:lastRenderedPageBreak/>
        <w:t>INSERT INTO song VALUES ('634', 'Bad', 'They Don’t Know', 'Jason Aldean');</w:t>
      </w:r>
    </w:p>
    <w:p w:rsidR="007C4F79" w:rsidRDefault="002809D3">
      <w:r>
        <w:t xml:space="preserve">INSERT INTO song VALUES ('734', 'They Don’t Know', 'They Don’t Know', </w:t>
      </w:r>
      <w:r>
        <w:t>'Jason Aldean');</w:t>
      </w:r>
    </w:p>
    <w:p w:rsidR="007C4F79" w:rsidRDefault="002809D3">
      <w:r>
        <w:t>INSERT INTO song VALUES ('834', 'One Way Won’t Forget', 'They Don’t Know', 'Jason Aldean');</w:t>
      </w:r>
    </w:p>
    <w:p w:rsidR="007C4F79" w:rsidRDefault="002809D3">
      <w:r>
        <w:t>INSERT INTO song VALUES ('934', '</w:t>
      </w:r>
      <w:proofErr w:type="spellStart"/>
      <w:r>
        <w:t>Whiskey’d</w:t>
      </w:r>
      <w:proofErr w:type="spellEnd"/>
      <w:r>
        <w:t xml:space="preserve"> Up', 'They Don’t Know', 'Jason Aldean');</w:t>
      </w:r>
    </w:p>
    <w:p w:rsidR="007C4F79" w:rsidRDefault="002809D3">
      <w:r>
        <w:t xml:space="preserve">INSERT INTO song VALUES ('1034', 'In Case You Don’t Remember', </w:t>
      </w:r>
      <w:r>
        <w:t>'They Don’t Know', 'Jason Aldean');</w:t>
      </w:r>
    </w:p>
    <w:p w:rsidR="007C4F79" w:rsidRDefault="002809D3">
      <w:r>
        <w:t>INSERT INTO song VALUES ('1134', 'All Out of Beer', 'They Don’t Know', 'Jason Aldean');</w:t>
      </w:r>
    </w:p>
    <w:p w:rsidR="007C4F79" w:rsidRDefault="002809D3">
      <w:r>
        <w:t xml:space="preserve">INSERT INTO song VALUES ('1234', 'Any </w:t>
      </w:r>
      <w:proofErr w:type="spellStart"/>
      <w:r>
        <w:t>Ol</w:t>
      </w:r>
      <w:proofErr w:type="spellEnd"/>
      <w:r>
        <w:t>’ Barstool', 'They Don’t Know', 'Jason Aldean');</w:t>
      </w:r>
    </w:p>
    <w:p w:rsidR="007C4F79" w:rsidRDefault="002809D3">
      <w:r>
        <w:t>INSERT INTO song VALUES ('1334', 'The Way a</w:t>
      </w:r>
      <w:r>
        <w:t xml:space="preserve"> Night Should Feel', 'They Don’t Know', 'Jason Aldean');</w:t>
      </w:r>
    </w:p>
    <w:p w:rsidR="007C4F79" w:rsidRDefault="002809D3">
      <w:r>
        <w:t>INSERT INTO song VALUES ('1434', 'Reason to Love L.A.', 'They Don’t Know', 'Jason Aldean');</w:t>
      </w:r>
    </w:p>
    <w:p w:rsidR="007C4F79" w:rsidRDefault="002809D3">
      <w:r>
        <w:t>INSERT INTO song VALUES ('1534', 'When the Lights Go Out', 'They Don’t Know', 'Jason Aldean');</w:t>
      </w:r>
    </w:p>
    <w:p w:rsidR="007C4F79" w:rsidRDefault="007C4F79"/>
    <w:p w:rsidR="007C4F79" w:rsidRDefault="002809D3">
      <w:r>
        <w:t>INSERT INTO</w:t>
      </w:r>
      <w:r>
        <w:t xml:space="preserve"> song VALUES ('145', 'Attention', 'PTX Presents: Top Pop, Vol. I', 'Pentatonix');</w:t>
      </w:r>
    </w:p>
    <w:p w:rsidR="007C4F79" w:rsidRDefault="002809D3">
      <w:r>
        <w:t>INSERT INTO song VALUES ('245', 'Finesse', 'PTX Presents: Top Pop, Vol. I', 'Pentatonix');</w:t>
      </w:r>
    </w:p>
    <w:p w:rsidR="007C4F79" w:rsidRDefault="002809D3">
      <w:r>
        <w:t xml:space="preserve">INSERT INTO song VALUES ('345', 'New Rules </w:t>
      </w:r>
      <w:proofErr w:type="gramStart"/>
      <w:r>
        <w:t>x</w:t>
      </w:r>
      <w:proofErr w:type="gramEnd"/>
      <w:r>
        <w:t xml:space="preserve"> Are You That Somebody', 'PTX Presents:</w:t>
      </w:r>
      <w:r>
        <w:t xml:space="preserve"> Top Pop, Vol. I', 'Pentatonix');</w:t>
      </w:r>
    </w:p>
    <w:p w:rsidR="007C4F79" w:rsidRDefault="002809D3">
      <w:r>
        <w:t>INSERT INTO song VALUES ('445', 'Havana', 'PTX Presents: Top Pop, Vol. I', 'Pentatonix');</w:t>
      </w:r>
    </w:p>
    <w:p w:rsidR="007C4F79" w:rsidRDefault="002809D3">
      <w:r>
        <w:t>INSERT INTO song VALUES ('545', 'Perfect', 'PTX Presents: Top Pop, Vol. I', 'Pentatonix');</w:t>
      </w:r>
    </w:p>
    <w:p w:rsidR="007C4F79" w:rsidRDefault="002809D3">
      <w:r>
        <w:t>INSERT INTO song VALUES ('645', 'Stay', '</w:t>
      </w:r>
      <w:r>
        <w:t>PTX Presents: Top Pop, Vol. I', 'Pentatonix');</w:t>
      </w:r>
    </w:p>
    <w:p w:rsidR="007C4F79" w:rsidRDefault="002809D3">
      <w:r>
        <w:t>INSERT INTO song VALUES ('745', 'Feel It Still', 'PTX Presents: Top Pop, Vol. I', 'Pentatonix');</w:t>
      </w:r>
    </w:p>
    <w:p w:rsidR="007C4F79" w:rsidRDefault="002809D3">
      <w:r>
        <w:t>INSERT INTO song VALUES ('845', '</w:t>
      </w:r>
      <w:proofErr w:type="spellStart"/>
      <w:r>
        <w:t>Despacito</w:t>
      </w:r>
      <w:proofErr w:type="spellEnd"/>
      <w:r>
        <w:t xml:space="preserve"> x Shape </w:t>
      </w:r>
      <w:proofErr w:type="gramStart"/>
      <w:r>
        <w:t>Of</w:t>
      </w:r>
      <w:proofErr w:type="gramEnd"/>
      <w:r>
        <w:t xml:space="preserve"> You', 'PTX Presents: Top Pop, Vol. I', 'Pentatonix');</w:t>
      </w:r>
    </w:p>
    <w:p w:rsidR="007C4F79" w:rsidRDefault="002809D3">
      <w:r>
        <w:t>INSE</w:t>
      </w:r>
      <w:r>
        <w:t>RT INTO song VALUES ('945', 'Issues', 'PTX Presents: Top Pop, Vol. I', 'Pentatonix');</w:t>
      </w:r>
    </w:p>
    <w:p w:rsidR="007C4F79" w:rsidRDefault="002809D3">
      <w:r>
        <w:t>INSERT INTO song VALUES ('1045', 'Praying', 'PTX Presents: Top Pop, Vol. I', 'Pentatonix');</w:t>
      </w:r>
    </w:p>
    <w:p w:rsidR="007C4F79" w:rsidRDefault="002809D3">
      <w:r>
        <w:t>INSERT INTO song VALUES ('1145', 'Sorry Not Sorry', 'PTX Presents: Top Pop, Vo</w:t>
      </w:r>
      <w:r>
        <w:t>l. I', 'Pentatonix');</w:t>
      </w:r>
    </w:p>
    <w:p w:rsidR="007C4F79" w:rsidRDefault="007C4F79"/>
    <w:p w:rsidR="007C4F79" w:rsidRDefault="002809D3">
      <w:r>
        <w:t>INSERT INTO song VALUES ('156', 'O Come, All Ye Faithful', 'A Pentatonix Christmas Deluxe', 'Pentatonix');</w:t>
      </w:r>
    </w:p>
    <w:p w:rsidR="007C4F79" w:rsidRDefault="002809D3">
      <w:r>
        <w:t>INSERT INTO song VALUES ('256', 'God Rest Ye Merry gentlemen', 'A Pentatonix Christmas Deluxe', 'Pentatonix');</w:t>
      </w:r>
    </w:p>
    <w:p w:rsidR="007C4F79" w:rsidRDefault="002809D3">
      <w:r>
        <w:t xml:space="preserve">INSERT INTO </w:t>
      </w:r>
      <w:r>
        <w:t>song VALUES ('356', 'White Christmas', 'A Pentatonix Christmas Deluxe', 'Pentatonix');</w:t>
      </w:r>
    </w:p>
    <w:p w:rsidR="007C4F79" w:rsidRDefault="002809D3">
      <w:r>
        <w:t xml:space="preserve">INSERT INTO song VALUES ('456', 'I’ll Be Home </w:t>
      </w:r>
      <w:proofErr w:type="gramStart"/>
      <w:r>
        <w:t>For</w:t>
      </w:r>
      <w:proofErr w:type="gramEnd"/>
      <w:r>
        <w:t xml:space="preserve"> Christmas', 'A Pentatonix Christmas Deluxe', 'Pentatonix');</w:t>
      </w:r>
    </w:p>
    <w:p w:rsidR="007C4F79" w:rsidRDefault="002809D3">
      <w:r>
        <w:t xml:space="preserve">INSERT INTO song VALUES ('556', 'Up </w:t>
      </w:r>
      <w:proofErr w:type="gramStart"/>
      <w:r>
        <w:t>On</w:t>
      </w:r>
      <w:proofErr w:type="gramEnd"/>
      <w:r>
        <w:t xml:space="preserve"> the Housetop', 'A Pe</w:t>
      </w:r>
      <w:r>
        <w:t>ntatonix Christmas Deluxe', 'Pentatonix');</w:t>
      </w:r>
    </w:p>
    <w:p w:rsidR="007C4F79" w:rsidRDefault="002809D3">
      <w:r>
        <w:t>INSERT INTO song VALUES ('656', 'The Christmas Song-Along', 'A Pentatonix Christmas Deluxe', 'Pentatonix');</w:t>
      </w:r>
    </w:p>
    <w:p w:rsidR="007C4F79" w:rsidRDefault="002809D3">
      <w:r>
        <w:t>INSERT INTO song VALUES ('756', 'Coventry Carol', 'A Pentatonix Christmas Deluxe', 'Pentatonix');</w:t>
      </w:r>
    </w:p>
    <w:p w:rsidR="007C4F79" w:rsidRDefault="002809D3">
      <w:r>
        <w:t xml:space="preserve">INSERT </w:t>
      </w:r>
      <w:r>
        <w:t>INTO song VALUES ('856', 'Hallelujah', 'A Pentatonix Christmas Deluxe', 'Pentatonix');</w:t>
      </w:r>
    </w:p>
    <w:p w:rsidR="007C4F79" w:rsidRDefault="002809D3">
      <w:r>
        <w:t>INSERT INTO song VALUES ('956', 'Coldest Winter', 'A Pentatonix Christmas Deluxe', 'Pentatonix');</w:t>
      </w:r>
    </w:p>
    <w:p w:rsidR="007C4F79" w:rsidRDefault="002809D3">
      <w:r>
        <w:t xml:space="preserve">INSERT INTO song VALUES ('1056', 'Good </w:t>
      </w:r>
      <w:proofErr w:type="gramStart"/>
      <w:r>
        <w:t>To</w:t>
      </w:r>
      <w:proofErr w:type="gramEnd"/>
      <w:r>
        <w:t xml:space="preserve"> Be Bad', 'A Pentatonix Christ</w:t>
      </w:r>
      <w:r>
        <w:t>mas Deluxe', 'Pentatonix');</w:t>
      </w:r>
    </w:p>
    <w:p w:rsidR="007C4F79" w:rsidRDefault="002809D3">
      <w:r>
        <w:lastRenderedPageBreak/>
        <w:t>INSERT INTO song VALUES ('1156', 'Merry Christmas, Happy Holidays', 'A Pentatonix Christmas Deluxe', 'Pentatonix');</w:t>
      </w:r>
    </w:p>
    <w:p w:rsidR="007C4F79" w:rsidRDefault="002809D3">
      <w:r>
        <w:t>INSERT INTO song VALUES ('1256', 'Deck the Halls', 'A Pentatonix Christmas Deluxe', 'Pentatonix');</w:t>
      </w:r>
    </w:p>
    <w:p w:rsidR="007C4F79" w:rsidRDefault="002809D3">
      <w:r>
        <w:t xml:space="preserve">INSERT INTO </w:t>
      </w:r>
      <w:r>
        <w:t>song VALUES ('1356', 'How Great Thou Art', 'A Pentatonix Christmas Deluxe', 'Pentatonix');</w:t>
      </w:r>
    </w:p>
    <w:p w:rsidR="007C4F79" w:rsidRDefault="002809D3">
      <w:r>
        <w:t>INSERT INTO song VALUES ('1456', 'Away in a Manger', 'A Pentatonix Christmas Deluxe', 'Pentatonix');</w:t>
      </w:r>
    </w:p>
    <w:p w:rsidR="007C4F79" w:rsidRDefault="002809D3">
      <w:r>
        <w:t xml:space="preserve">INSERT INTO song VALUES ('1556', 'Let it Snow! Let It Snow! Let </w:t>
      </w:r>
      <w:r>
        <w:t>It Snow!', 'A Pentatonix Christmas Deluxe', 'Pentatonix');</w:t>
      </w:r>
    </w:p>
    <w:p w:rsidR="007C4F79" w:rsidRDefault="002809D3">
      <w:r>
        <w:t>INSERT INTO song VALUES ('1656', 'Hallelujah', 'A Pentatonix Christmas Deluxe', 'Pentatonix');</w:t>
      </w:r>
    </w:p>
    <w:p w:rsidR="007C4F79" w:rsidRDefault="007C4F79"/>
    <w:p w:rsidR="007C4F79" w:rsidRDefault="002809D3">
      <w:r>
        <w:t>INSERT INTO song VALUES ('167', 'Broken Halos', 'From A Room: Volume 1', 'Chris Stapleton');</w:t>
      </w:r>
    </w:p>
    <w:p w:rsidR="007C4F79" w:rsidRDefault="002809D3">
      <w:r>
        <w:t>INSERT I</w:t>
      </w:r>
      <w:r>
        <w:t>NTO song VALUES ('267', 'Last Thing I Needed, First Thing This Morning', 'From A Room: Volume 1', 'Chris Stapleton');</w:t>
      </w:r>
    </w:p>
    <w:p w:rsidR="007C4F79" w:rsidRDefault="002809D3">
      <w:r>
        <w:t>INSERT INTO song VALUES ('367', 'Second One to Know', 'From A Room: Volume 1', 'Chris Stapleton');</w:t>
      </w:r>
    </w:p>
    <w:p w:rsidR="007C4F79" w:rsidRDefault="002809D3">
      <w:r>
        <w:t xml:space="preserve">INSERT INTO song VALUES ('467', 'Up to </w:t>
      </w:r>
      <w:r>
        <w:t xml:space="preserve">No Good </w:t>
      </w:r>
      <w:proofErr w:type="spellStart"/>
      <w:r>
        <w:t>Livin</w:t>
      </w:r>
      <w:proofErr w:type="spellEnd"/>
      <w:r>
        <w:t>’', 'From A Room: Volume 1', 'Chris Stapleton');</w:t>
      </w:r>
    </w:p>
    <w:p w:rsidR="007C4F79" w:rsidRDefault="002809D3">
      <w:r>
        <w:t>INSERT INTO song VALUES ('567', 'Either Way', 'From A Room: Volume 1', 'Chris Stapleton');</w:t>
      </w:r>
    </w:p>
    <w:p w:rsidR="007C4F79" w:rsidRDefault="002809D3">
      <w:r>
        <w:t>INSERT INTO song VALUES ('667', 'I Was Wrong', 'From A Room: Volume 1', 'Chris Stapleton');</w:t>
      </w:r>
    </w:p>
    <w:p w:rsidR="007C4F79" w:rsidRDefault="002809D3">
      <w:r>
        <w:t>INSERT INTO</w:t>
      </w:r>
      <w:r>
        <w:t xml:space="preserve"> song VALUES ('767', 'Without Your Love', 'From A Room: Volume 1', 'Chris Stapleton');</w:t>
      </w:r>
    </w:p>
    <w:p w:rsidR="007C4F79" w:rsidRDefault="002809D3">
      <w:r>
        <w:t>INSERT INTO song VALUES ('867', 'Them Stems', 'From A Room: Volume 1', 'Chris Stapleton');</w:t>
      </w:r>
    </w:p>
    <w:p w:rsidR="007C4F79" w:rsidRDefault="002809D3">
      <w:r>
        <w:t>INSERT INTO song VALUES ('967', 'Death Row', 'From A Room: Volume 1', 'Chris S</w:t>
      </w:r>
      <w:r>
        <w:t>tapleton');</w:t>
      </w:r>
    </w:p>
    <w:p w:rsidR="007C4F79" w:rsidRDefault="007C4F79"/>
    <w:p w:rsidR="007C4F79" w:rsidRDefault="002809D3">
      <w:r>
        <w:t>INSERT INTO song VALUES ('178', 'Millionaire', 'From A Room: Volume 2', 'Chris Stapleton');</w:t>
      </w:r>
    </w:p>
    <w:p w:rsidR="007C4F79" w:rsidRDefault="002809D3">
      <w:r>
        <w:t xml:space="preserve">INSERT INTO song VALUES ('278', 'Hard </w:t>
      </w:r>
      <w:proofErr w:type="spellStart"/>
      <w:r>
        <w:t>Livin</w:t>
      </w:r>
      <w:proofErr w:type="spellEnd"/>
      <w:r>
        <w:t>’', 'From A Room: Volume 2', 'Chris Stapleton');</w:t>
      </w:r>
    </w:p>
    <w:p w:rsidR="007C4F79" w:rsidRDefault="002809D3">
      <w:r>
        <w:t xml:space="preserve">INSERT INTO song VALUES ('378', 'Scarecrow in the Garden', </w:t>
      </w:r>
      <w:r>
        <w:t>'From A Room: Volume 2', 'Chris Stapleton');</w:t>
      </w:r>
    </w:p>
    <w:p w:rsidR="007C4F79" w:rsidRDefault="002809D3">
      <w:r>
        <w:t>INSERT INTO song VALUES ('478', 'Nobody’s Lonely Tonight', 'From A Room: Volume 2', 'Chris Stapleton');</w:t>
      </w:r>
    </w:p>
    <w:p w:rsidR="007C4F79" w:rsidRDefault="002809D3">
      <w:r>
        <w:t>INSERT INTO song VALUES ('578', '</w:t>
      </w:r>
      <w:proofErr w:type="spellStart"/>
      <w:r>
        <w:t>Tryin</w:t>
      </w:r>
      <w:proofErr w:type="spellEnd"/>
      <w:r>
        <w:t>’ to Untangle My Mind', 'From A Room: Volume 2', 'Chris Stapleton');</w:t>
      </w:r>
    </w:p>
    <w:p w:rsidR="007C4F79" w:rsidRDefault="002809D3">
      <w:r>
        <w:t>INSERT INTO song VALUES ('678', 'A Simple Song', 'From A Room: Volume 2', 'Chris Stapleton');</w:t>
      </w:r>
    </w:p>
    <w:p w:rsidR="007C4F79" w:rsidRDefault="002809D3">
      <w:r>
        <w:t>INSERT INTO song VALUES ('778', 'Midnight Train to Memphis', 'From A Room: Volume 2', 'Chris Stapleton');</w:t>
      </w:r>
    </w:p>
    <w:p w:rsidR="007C4F79" w:rsidRDefault="002809D3">
      <w:r>
        <w:t>INSERT INTO song VALUES ('878', 'Drunkard’s Prayer', 'Fr</w:t>
      </w:r>
      <w:r>
        <w:t>om A Room: Volume 2', 'Chris Stapleton');</w:t>
      </w:r>
    </w:p>
    <w:p w:rsidR="007C4F79" w:rsidRDefault="002809D3">
      <w:r>
        <w:t>INSERT INTO song VALUES ('978', 'Friendship', 'From A Room: Volume 2', 'Chris Stapleton');</w:t>
      </w:r>
    </w:p>
    <w:p w:rsidR="007C4F79" w:rsidRDefault="007C4F79"/>
    <w:p w:rsidR="007C4F79" w:rsidRDefault="002809D3">
      <w:r>
        <w:t>INSERT INTO song VALUES ('189', '</w:t>
      </w:r>
      <w:proofErr w:type="spellStart"/>
      <w:r>
        <w:t>Knockin</w:t>
      </w:r>
      <w:proofErr w:type="spellEnd"/>
      <w:r>
        <w:t xml:space="preserve">’ on Your Screen Door',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song</w:t>
      </w:r>
      <w:r>
        <w:t xml:space="preserve"> VALUES ('289', 'I Have </w:t>
      </w:r>
      <w:proofErr w:type="spellStart"/>
      <w:r>
        <w:t>Mey</w:t>
      </w:r>
      <w:proofErr w:type="spellEnd"/>
      <w:r>
        <w:t xml:space="preserve"> My Love Today',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('389', 'Egg &amp; Daughter </w:t>
      </w:r>
      <w:proofErr w:type="spellStart"/>
      <w:r>
        <w:t>Nite</w:t>
      </w:r>
      <w:proofErr w:type="spellEnd"/>
      <w:r>
        <w:t xml:space="preserve">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lastRenderedPageBreak/>
        <w:t>INSERT INTO song VALUES ('489', 'Summer’s End', 'The Tree of Forgiveness'</w:t>
      </w:r>
      <w:r>
        <w:t xml:space="preserve">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('589', 'Caravan of Fools',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('689', 'Lonesome Friends of Science',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song VALUES ('789', 'No Ordi</w:t>
      </w:r>
      <w:r>
        <w:t xml:space="preserve">nary Blue',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('889', 'Boundless Love',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('989', 'God Only Knows',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song V</w:t>
      </w:r>
      <w:r>
        <w:t xml:space="preserve">ALUES ('1089', 'When I Get to Heaven', 'The Tree of Forgiveness', 'John </w:t>
      </w:r>
      <w:proofErr w:type="spellStart"/>
      <w:r>
        <w:t>Prine</w:t>
      </w:r>
      <w:proofErr w:type="spellEnd"/>
      <w:r>
        <w:t>');</w:t>
      </w:r>
    </w:p>
    <w:p w:rsidR="007C4F79" w:rsidRDefault="007C4F79"/>
    <w:p w:rsidR="007C4F79" w:rsidRDefault="002809D3">
      <w:r>
        <w:t xml:space="preserve">INSERT INTO song VALUES ('113', 'Glory of True Love',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('213', 'Crazy as a Loon',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</w:t>
      </w:r>
      <w:r>
        <w:t xml:space="preserve">NSERT INTO song VALUES ('313', 'Long Monday',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('413', 'Taking a Walk',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('513', 'Some Humans </w:t>
      </w:r>
      <w:proofErr w:type="spellStart"/>
      <w:r>
        <w:t>Ain’t</w:t>
      </w:r>
      <w:proofErr w:type="spellEnd"/>
      <w:r>
        <w:t xml:space="preserve"> Human',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('613', 'My Darlin’ Hometown',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('713', 'Morning Train',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('813', 'The Moon Is Down', 'Fair and Square', 'John </w:t>
      </w:r>
      <w:proofErr w:type="spellStart"/>
      <w:r>
        <w:t>Prine</w:t>
      </w:r>
      <w:proofErr w:type="spellEnd"/>
      <w:r>
        <w:t>')</w:t>
      </w:r>
      <w:r>
        <w:t>;</w:t>
      </w:r>
    </w:p>
    <w:p w:rsidR="007C4F79" w:rsidRDefault="002809D3">
      <w:r>
        <w:t xml:space="preserve">INSERT INTO song VALUES ('913', 'Clay Pigeons',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('1013', 'She Is My Everything',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song VALUES ('1113', 'I Hate It When That Happens to Me', 'Fair and S</w:t>
      </w:r>
      <w:r>
        <w:t xml:space="preserve">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('1213', 'Bear Creek Blues',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 xml:space="preserve">INSERT INTO song VALUES ('1313', 'Other Side of Town (Live)', 'Fair and Square',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song VALUES ('1413', 'Safety Joe', '</w:t>
      </w:r>
      <w:r>
        <w:t xml:space="preserve">Fair and Square', 'John </w:t>
      </w:r>
      <w:proofErr w:type="spellStart"/>
      <w:r>
        <w:t>Prine</w:t>
      </w:r>
      <w:proofErr w:type="spellEnd"/>
      <w:r>
        <w:t>');</w:t>
      </w:r>
    </w:p>
    <w:p w:rsidR="007C4F79" w:rsidRDefault="007C4F79"/>
    <w:p w:rsidR="007C4F79" w:rsidRDefault="002809D3">
      <w:r>
        <w:t>INSERT INTO song VALUES ('114', 'Not Dead Yet', 'Ledger – EP', 'LEDGER');</w:t>
      </w:r>
    </w:p>
    <w:p w:rsidR="007C4F79" w:rsidRDefault="002809D3">
      <w:r>
        <w:t>INSERT INTO song VALUES ('214', 'Warrior', 'Ledger – EP', 'LEDGER');</w:t>
      </w:r>
    </w:p>
    <w:p w:rsidR="007C4F79" w:rsidRDefault="002809D3">
      <w:r>
        <w:t>INSERT INTO song VALUES ('314', 'Bold', 'Ledger – EP', 'LEDGER');</w:t>
      </w:r>
    </w:p>
    <w:p w:rsidR="007C4F79" w:rsidRDefault="002809D3">
      <w:r>
        <w:t xml:space="preserve">INSERT INTO </w:t>
      </w:r>
      <w:r>
        <w:t>song VALUES ('414', 'Foreigner', 'Ledger – EP', 'LEDGER');</w:t>
      </w:r>
    </w:p>
    <w:p w:rsidR="007C4F79" w:rsidRDefault="002809D3">
      <w:r>
        <w:t>INSERT INTO song VALUES ('514', 'Ruins', 'Ledger – EP', 'LEDGER');</w:t>
      </w:r>
    </w:p>
    <w:p w:rsidR="007C4F79" w:rsidRDefault="002809D3">
      <w:r>
        <w:t>INSERT INTO song VALUES ('614', 'Iconic', 'Ledger – EP', 'LEDGER');</w:t>
      </w:r>
    </w:p>
    <w:p w:rsidR="007C4F79" w:rsidRDefault="007C4F79"/>
    <w:p w:rsidR="007C4F79" w:rsidRDefault="002809D3">
      <w:r>
        <w:t>INSERT INTO song VALUES ('115', 'Lonely for You Only', 'On th</w:t>
      </w:r>
      <w:r>
        <w:t>e Rocks', 'Midland');</w:t>
      </w:r>
    </w:p>
    <w:p w:rsidR="007C4F79" w:rsidRDefault="002809D3">
      <w:r>
        <w:t>INSERT INTO song VALUES ('215', 'Make a Little', 'On the Rocks', 'Midland');</w:t>
      </w:r>
    </w:p>
    <w:p w:rsidR="007C4F79" w:rsidRDefault="002809D3">
      <w:r>
        <w:t>INSERT INTO song VALUES ('315', '</w:t>
      </w:r>
      <w:proofErr w:type="spellStart"/>
      <w:r>
        <w:t>Drinkin</w:t>
      </w:r>
      <w:proofErr w:type="spellEnd"/>
      <w:r>
        <w:t>’ Problem', 'On the Rocks', 'Midland');</w:t>
      </w:r>
    </w:p>
    <w:p w:rsidR="007C4F79" w:rsidRDefault="002809D3">
      <w:r>
        <w:t>INSERT INTO song VALUES ('415', 'At Least you Cried', 'On the Rocks', 'Midlan</w:t>
      </w:r>
      <w:r>
        <w:t>d');</w:t>
      </w:r>
    </w:p>
    <w:p w:rsidR="007C4F79" w:rsidRDefault="002809D3">
      <w:r>
        <w:t>INSERT INTO song VALUES ('515', 'Burn Out', 'On the Rocks', 'Midland');</w:t>
      </w:r>
    </w:p>
    <w:p w:rsidR="007C4F79" w:rsidRDefault="002809D3">
      <w:r>
        <w:t>INSERT INTO song VALUES ('615', 'Out of Sight', 'On the Rocks', 'Midland');</w:t>
      </w:r>
    </w:p>
    <w:p w:rsidR="007C4F79" w:rsidRDefault="002809D3">
      <w:r>
        <w:t>INSERT INTO song VALUES ('715', 'More Than a Fever', 'On the Rocks', 'Midland');</w:t>
      </w:r>
    </w:p>
    <w:p w:rsidR="007C4F79" w:rsidRDefault="002809D3">
      <w:r>
        <w:t>INSERT INTO song VALUE</w:t>
      </w:r>
      <w:r>
        <w:t xml:space="preserve">S ('815', 'Check </w:t>
      </w:r>
      <w:proofErr w:type="spellStart"/>
      <w:r>
        <w:t>Cashin</w:t>
      </w:r>
      <w:proofErr w:type="spellEnd"/>
      <w:r>
        <w:t>’ Country', 'On the Rocks', 'Midland');</w:t>
      </w:r>
    </w:p>
    <w:p w:rsidR="007C4F79" w:rsidRDefault="002809D3">
      <w:r>
        <w:t>INSERT INTO song VALUES ('915', '</w:t>
      </w:r>
      <w:proofErr w:type="spellStart"/>
      <w:r>
        <w:t>Nothin</w:t>
      </w:r>
      <w:proofErr w:type="spellEnd"/>
      <w:r>
        <w:t>’ New Under the Neon', 'On the Rocks', 'Midland');</w:t>
      </w:r>
    </w:p>
    <w:p w:rsidR="007C4F79" w:rsidRDefault="002809D3">
      <w:r>
        <w:t>INSERT INTO song VALUES ('1015', 'This Old Heart', 'On the Rocks', 'Midland');</w:t>
      </w:r>
    </w:p>
    <w:p w:rsidR="007C4F79" w:rsidRDefault="002809D3">
      <w:r>
        <w:t xml:space="preserve">INSERT INTO song VALUES </w:t>
      </w:r>
      <w:r>
        <w:t>('1115', 'Attitude Adjustment', 'On the Rocks', 'Midland');</w:t>
      </w:r>
    </w:p>
    <w:p w:rsidR="007C4F79" w:rsidRDefault="002809D3">
      <w:r>
        <w:lastRenderedPageBreak/>
        <w:t>INSERT INTO song VALUES ('1215', 'Electric Rodeo', 'On the Rocks', 'Midland');</w:t>
      </w:r>
    </w:p>
    <w:p w:rsidR="007C4F79" w:rsidRDefault="002809D3">
      <w:r>
        <w:t>INSERT INTO song VALUES ('1315', 'Somewhere on the Wind', 'On the Rocks', 'Midland');</w:t>
      </w:r>
    </w:p>
    <w:p w:rsidR="007C4F79" w:rsidRDefault="007C4F79"/>
    <w:p w:rsidR="007C4F79" w:rsidRDefault="002809D3">
      <w:r>
        <w:t>INSERT INTO song VALUES ('1251</w:t>
      </w:r>
      <w:r>
        <w:t xml:space="preserve">', 'Che </w:t>
      </w:r>
      <w:proofErr w:type="spellStart"/>
      <w:r>
        <w:t>Magnifico</w:t>
      </w:r>
      <w:proofErr w:type="spellEnd"/>
      <w:r>
        <w:t xml:space="preserve"> Nome', 'Che </w:t>
      </w:r>
      <w:proofErr w:type="spellStart"/>
      <w:r>
        <w:t>Magnifico</w:t>
      </w:r>
      <w:proofErr w:type="spellEnd"/>
      <w:r>
        <w:t xml:space="preserve"> Nome - Single',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7C4F79"/>
    <w:p w:rsidR="007C4F79" w:rsidRDefault="002809D3">
      <w:r>
        <w:t>INSERT INTO song VALUES ('125', 'Who You Say I Am',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('225', 'You Are Life',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('325', 'The Passion',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('425', 'God So Loved',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('525', 'Be Still',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</w:t>
      </w:r>
      <w:r>
        <w:t>ERT INTO song VALUES ('625', 'Remembrance',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('725', 'Valentine',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('825', 'Touch of Heaven',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</w:t>
      </w:r>
      <w:r>
        <w:t>SERT INTO song VALUES ('925', 'Lettered Love',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('1025', 'The Lord’s Prayer',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('1125', 'New Wine', 'There Is More', '</w:t>
      </w:r>
      <w:proofErr w:type="spellStart"/>
      <w:r>
        <w:t>Hillsong</w:t>
      </w:r>
      <w:proofErr w:type="spellEnd"/>
      <w:r>
        <w:t xml:space="preserve"> Worship</w:t>
      </w:r>
      <w:r>
        <w:t>');</w:t>
      </w:r>
    </w:p>
    <w:p w:rsidR="007C4F79" w:rsidRDefault="002809D3">
      <w:r>
        <w:t>INSERT INTO song VALUES ('1225', 'So Will I',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('1325', 'Seasons',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('1425', 'Who You Say I Am', 'There Is More', '</w:t>
      </w:r>
      <w:proofErr w:type="spellStart"/>
      <w:r>
        <w:t>Hillsong</w:t>
      </w:r>
      <w:proofErr w:type="spellEnd"/>
      <w:r>
        <w:t xml:space="preserve"> Worshi</w:t>
      </w:r>
      <w:r>
        <w:t>p');</w:t>
      </w:r>
    </w:p>
    <w:p w:rsidR="007C4F79" w:rsidRDefault="002809D3">
      <w:r>
        <w:t>INSERT INTO song VALUES ('1525', 'Remembrance',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('1625', 'Touch of Heaven', 'There Is More',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song VALUES ('1725', 'The Passion', 'There Is More', '</w:t>
      </w:r>
      <w:proofErr w:type="spellStart"/>
      <w:r>
        <w:t>Hillsong</w:t>
      </w:r>
      <w:proofErr w:type="spellEnd"/>
      <w:r>
        <w:t xml:space="preserve"> </w:t>
      </w:r>
      <w:r>
        <w:t>Worship');</w:t>
      </w:r>
    </w:p>
    <w:p w:rsidR="007C4F79" w:rsidRDefault="007C4F79"/>
    <w:p w:rsidR="007C4F79" w:rsidRDefault="002809D3">
      <w:r>
        <w:t xml:space="preserve">INSERT INTO song VALUES ('135', 'Next </w:t>
      </w:r>
      <w:proofErr w:type="gramStart"/>
      <w:r>
        <w:t>To</w:t>
      </w:r>
      <w:proofErr w:type="gramEnd"/>
      <w:r>
        <w:t xml:space="preserve"> Me', 'Evolve', 'Imagine Dragons');</w:t>
      </w:r>
    </w:p>
    <w:p w:rsidR="007C4F79" w:rsidRDefault="002809D3">
      <w:r>
        <w:t>INSERT INTO song VALUES ('235', 'I Don’t Know Why', 'Evolve', 'Imagine Dragons');</w:t>
      </w:r>
    </w:p>
    <w:p w:rsidR="007C4F79" w:rsidRDefault="002809D3">
      <w:r>
        <w:t>INSERT INTO song VALUES ('335', 'Whatever It Takes', 'Evolve', 'Imagine Dragons');</w:t>
      </w:r>
    </w:p>
    <w:p w:rsidR="007C4F79" w:rsidRDefault="002809D3">
      <w:r>
        <w:t>INS</w:t>
      </w:r>
      <w:r>
        <w:t>ERT INTO song VALUES ('435', 'Believer', 'Evolve', 'Imagine Dragons');</w:t>
      </w:r>
    </w:p>
    <w:p w:rsidR="007C4F79" w:rsidRDefault="002809D3">
      <w:r>
        <w:t>INSERT INTO song VALUES ('535', 'Walking the Wire', 'Evolve', 'Imagine Dragons');</w:t>
      </w:r>
    </w:p>
    <w:p w:rsidR="007C4F79" w:rsidRDefault="002809D3">
      <w:r>
        <w:t>INSERT INTO song VALUES ('635', 'Rise Up', 'Evolve', 'Imagine Dragons');</w:t>
      </w:r>
    </w:p>
    <w:p w:rsidR="007C4F79" w:rsidRDefault="002809D3">
      <w:r>
        <w:t>INSERT INTO song VALUES ('735'</w:t>
      </w:r>
      <w:r>
        <w:t xml:space="preserve">, 'I’ll Make It Up </w:t>
      </w:r>
      <w:proofErr w:type="gramStart"/>
      <w:r>
        <w:t>To</w:t>
      </w:r>
      <w:proofErr w:type="gramEnd"/>
      <w:r>
        <w:t xml:space="preserve"> You', 'Evolve', 'Imagine Dragons');</w:t>
      </w:r>
    </w:p>
    <w:p w:rsidR="007C4F79" w:rsidRDefault="002809D3">
      <w:r>
        <w:t>INSERT INTO song VALUES ('835', 'Yesterday', 'Evolve', 'Imagine Dragons');</w:t>
      </w:r>
    </w:p>
    <w:p w:rsidR="007C4F79" w:rsidRDefault="002809D3">
      <w:r>
        <w:t>INSERT INTO song VALUES ('935', 'Mouth of the River', 'Evolve', 'Imagine Dragons');</w:t>
      </w:r>
    </w:p>
    <w:p w:rsidR="007C4F79" w:rsidRDefault="002809D3">
      <w:r>
        <w:t>INSERT INTO song VALUES ('1035', 'Thund</w:t>
      </w:r>
      <w:r>
        <w:t>er', 'Evolve', 'Imagine Dragons');</w:t>
      </w:r>
    </w:p>
    <w:p w:rsidR="007C4F79" w:rsidRDefault="002809D3">
      <w:r>
        <w:t>INSERT INTO song VALUES ('1135', 'Start Over', 'Evolve', 'Imagine Dragons');</w:t>
      </w:r>
    </w:p>
    <w:p w:rsidR="007C4F79" w:rsidRDefault="002809D3">
      <w:r>
        <w:t>INSERT INTO song VALUES ('1235', 'Dancing in the Dark', 'Evolve', 'Imagine Dragons');</w:t>
      </w:r>
    </w:p>
    <w:p w:rsidR="007C4F79" w:rsidRDefault="007C4F79"/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 xml:space="preserve">/* insert data into </w:t>
      </w:r>
      <w:proofErr w:type="spellStart"/>
      <w:r>
        <w:rPr>
          <w:color w:val="0066B3"/>
        </w:rPr>
        <w:t>featured_artist</w:t>
      </w:r>
      <w:proofErr w:type="spellEnd"/>
      <w:r>
        <w:rPr>
          <w:color w:val="0066B3"/>
        </w:rPr>
        <w:t xml:space="preserve"> table */</w:t>
      </w:r>
    </w:p>
    <w:p w:rsidR="007C4F79" w:rsidRDefault="007C4F79"/>
    <w:p w:rsidR="007C4F79" w:rsidRDefault="002809D3">
      <w:r>
        <w:t xml:space="preserve">INSERT </w:t>
      </w:r>
      <w:r>
        <w:t xml:space="preserve">INTO </w:t>
      </w:r>
      <w:proofErr w:type="spellStart"/>
      <w:r>
        <w:t>featured_artist</w:t>
      </w:r>
      <w:proofErr w:type="spellEnd"/>
      <w:r>
        <w:t xml:space="preserve"> VALUES ('Miranda Lambert');</w:t>
      </w:r>
    </w:p>
    <w:p w:rsidR="007C4F79" w:rsidRDefault="002809D3">
      <w:r>
        <w:t xml:space="preserve">INSERT INTO </w:t>
      </w:r>
      <w:proofErr w:type="spellStart"/>
      <w:r>
        <w:t>featured_artist</w:t>
      </w:r>
      <w:proofErr w:type="spellEnd"/>
      <w:r>
        <w:t xml:space="preserve"> VALUES ('Kelsea </w:t>
      </w:r>
      <w:proofErr w:type="spellStart"/>
      <w:r>
        <w:t>Ballerini</w:t>
      </w:r>
      <w:proofErr w:type="spellEnd"/>
      <w:r>
        <w:t>');</w:t>
      </w:r>
    </w:p>
    <w:p w:rsidR="007C4F79" w:rsidRDefault="002809D3">
      <w:r>
        <w:t xml:space="preserve">INSERT INTO </w:t>
      </w:r>
      <w:proofErr w:type="spellStart"/>
      <w:r>
        <w:t>featured_artist</w:t>
      </w:r>
      <w:proofErr w:type="spellEnd"/>
      <w:r>
        <w:t xml:space="preserve"> VALUES ('The Manhattan Transfer');</w:t>
      </w:r>
    </w:p>
    <w:p w:rsidR="007C4F79" w:rsidRDefault="002809D3">
      <w:r>
        <w:t xml:space="preserve">INSERT INTO </w:t>
      </w:r>
      <w:proofErr w:type="spellStart"/>
      <w:r>
        <w:t>featured_artist</w:t>
      </w:r>
      <w:proofErr w:type="spellEnd"/>
      <w:r>
        <w:t xml:space="preserve"> VALUES ('Jennifer Hudson');</w:t>
      </w:r>
    </w:p>
    <w:p w:rsidR="007C4F79" w:rsidRDefault="002809D3">
      <w:r>
        <w:lastRenderedPageBreak/>
        <w:t xml:space="preserve">INSERT INTO </w:t>
      </w:r>
      <w:proofErr w:type="spellStart"/>
      <w:r>
        <w:t>featured_artist</w:t>
      </w:r>
      <w:proofErr w:type="spellEnd"/>
      <w:r>
        <w:t xml:space="preserve"> VAL</w:t>
      </w:r>
      <w:r>
        <w:t>UES ('The String Mob');</w:t>
      </w:r>
    </w:p>
    <w:p w:rsidR="007C4F79" w:rsidRDefault="002809D3">
      <w:r>
        <w:t xml:space="preserve">INSERT INTO </w:t>
      </w:r>
      <w:proofErr w:type="spellStart"/>
      <w:r>
        <w:t>featured_artist</w:t>
      </w:r>
      <w:proofErr w:type="spellEnd"/>
      <w:r>
        <w:t xml:space="preserve"> VALUES ('John Cooper');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>/* insert data into feature table */</w:t>
      </w:r>
    </w:p>
    <w:p w:rsidR="007C4F79" w:rsidRDefault="007C4F79"/>
    <w:p w:rsidR="007C4F79" w:rsidRDefault="002809D3">
      <w:r>
        <w:t>INSERT INTO feature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) VALUES ('Miranda Lambert', '7231', '0000001');</w:t>
      </w:r>
    </w:p>
    <w:p w:rsidR="007C4F79" w:rsidRDefault="002809D3">
      <w:r>
        <w:t>INSERT INTO feature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 xml:space="preserve">) VALUES ('Kelsea </w:t>
      </w:r>
      <w:proofErr w:type="spellStart"/>
      <w:r>
        <w:t>Ballerini</w:t>
      </w:r>
      <w:proofErr w:type="spellEnd"/>
      <w:r>
        <w:t>', '5341', '0000002');</w:t>
      </w:r>
    </w:p>
    <w:p w:rsidR="007C4F79" w:rsidRDefault="002809D3">
      <w:r>
        <w:t>INSERT INTO feature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) VALUES ('The Manhattan Transfer', '356', '0000004');</w:t>
      </w:r>
    </w:p>
    <w:p w:rsidR="007C4F79" w:rsidRDefault="002809D3">
      <w:r>
        <w:t>INSERT INTO feature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) VALUES ('Jennifer Hudson', '1356', '0000004');</w:t>
      </w:r>
    </w:p>
    <w:p w:rsidR="007C4F79" w:rsidRDefault="002809D3">
      <w:r>
        <w:t>INSERT INT</w:t>
      </w:r>
      <w:r>
        <w:t>O feature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) VALUES ('The String Mob', '1656', '0000004');</w:t>
      </w:r>
    </w:p>
    <w:p w:rsidR="007C4F79" w:rsidRDefault="002809D3">
      <w:r>
        <w:t>INSERT INTO feature (</w:t>
      </w:r>
      <w:proofErr w:type="spellStart"/>
      <w:r>
        <w:t>faname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 xml:space="preserve">, </w:t>
      </w:r>
      <w:proofErr w:type="spellStart"/>
      <w:r>
        <w:t>abtranum</w:t>
      </w:r>
      <w:proofErr w:type="spellEnd"/>
      <w:r>
        <w:t>) VALUES ('John Cooper', '213', '0000009');</w:t>
      </w:r>
    </w:p>
    <w:p w:rsidR="007C4F79" w:rsidRDefault="007C4F79"/>
    <w:p w:rsidR="007C4F79" w:rsidRDefault="002809D3">
      <w:pPr>
        <w:rPr>
          <w:color w:val="0066B3"/>
        </w:rPr>
      </w:pPr>
      <w:r>
        <w:rPr>
          <w:color w:val="0066B3"/>
        </w:rPr>
        <w:t>/* insert data into release table */</w:t>
      </w:r>
    </w:p>
    <w:p w:rsidR="007C4F79" w:rsidRDefault="007C4F79"/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</w:t>
      </w:r>
      <w:r>
        <w:t>ES ('0000001</w:t>
      </w:r>
      <w:proofErr w:type="gramStart"/>
      <w:r>
        <w:t>',  '</w:t>
      </w:r>
      <w:proofErr w:type="gramEnd"/>
      <w:r>
        <w:t>Jason Aldean');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('0000002</w:t>
      </w:r>
      <w:proofErr w:type="gramStart"/>
      <w:r>
        <w:t>',  '</w:t>
      </w:r>
      <w:proofErr w:type="gramEnd"/>
      <w:r>
        <w:t>Jason Aldean');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('0000003', 'Pentatonix');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('0000004', 'Pentatonix');</w:t>
      </w:r>
    </w:p>
    <w:p w:rsidR="007C4F79" w:rsidRDefault="002809D3">
      <w:r>
        <w:t>I</w:t>
      </w:r>
      <w:r>
        <w:t>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('0000005', 'Chris Stapleton');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('0000006', 'Chris Stapleton');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 xml:space="preserve">) VALUES ('0000007',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releases (</w:t>
      </w:r>
      <w:proofErr w:type="spellStart"/>
      <w:r>
        <w:t>abtran</w:t>
      </w:r>
      <w:r>
        <w:t>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 xml:space="preserve">) VALUES ('0000008', 'John </w:t>
      </w:r>
      <w:proofErr w:type="spellStart"/>
      <w:r>
        <w:t>Prine</w:t>
      </w:r>
      <w:proofErr w:type="spellEnd"/>
      <w:r>
        <w:t>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('0000009', 'LEDGER');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('0000010', 'Midland');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('0000011', '</w:t>
      </w:r>
      <w:proofErr w:type="spellStart"/>
      <w:r>
        <w:t>Hillsong</w:t>
      </w:r>
      <w:proofErr w:type="spellEnd"/>
      <w:r>
        <w:t xml:space="preserve"> </w:t>
      </w:r>
      <w:r>
        <w:t>Worship');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('0000012', '</w:t>
      </w:r>
      <w:proofErr w:type="spellStart"/>
      <w:r>
        <w:t>Hillsong</w:t>
      </w:r>
      <w:proofErr w:type="spellEnd"/>
      <w:r>
        <w:t xml:space="preserve"> Worship');</w:t>
      </w:r>
    </w:p>
    <w:p w:rsidR="007C4F79" w:rsidRDefault="002809D3">
      <w:r>
        <w:t>INSERT INTO releases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aname</w:t>
      </w:r>
      <w:proofErr w:type="spellEnd"/>
      <w:r>
        <w:t>) VALUES ('0000013', 'Imagine Dragons');</w:t>
      </w:r>
    </w:p>
    <w:p w:rsidR="007C4F79" w:rsidRDefault="007C4F79"/>
    <w:p w:rsidR="007C4F79" w:rsidRDefault="002809D3">
      <w:r>
        <w:rPr>
          <w:color w:val="0066B3"/>
        </w:rPr>
        <w:t xml:space="preserve">/* insert data into </w:t>
      </w:r>
      <w:proofErr w:type="spellStart"/>
      <w:r>
        <w:rPr>
          <w:color w:val="0066B3"/>
        </w:rPr>
        <w:t>composed_of</w:t>
      </w:r>
      <w:proofErr w:type="spellEnd"/>
      <w:r>
        <w:rPr>
          <w:color w:val="0066B3"/>
        </w:rPr>
        <w:t xml:space="preserve"> table */</w:t>
      </w:r>
    </w:p>
    <w:p w:rsidR="007C4F79" w:rsidRDefault="007C4F79">
      <w:pPr>
        <w:rPr>
          <w:color w:val="0066B3"/>
        </w:rPr>
      </w:pPr>
    </w:p>
    <w:p w:rsidR="007C4F79" w:rsidRDefault="002809D3">
      <w:r>
        <w:t xml:space="preserve">INSERT INTO </w:t>
      </w:r>
      <w:proofErr w:type="spellStart"/>
      <w:r>
        <w:t>composed_of</w:t>
      </w:r>
      <w:proofErr w:type="spellEnd"/>
      <w:r>
        <w:t xml:space="preserve"> (</w:t>
      </w:r>
      <w:proofErr w:type="spellStart"/>
      <w:r>
        <w:t>abtranum</w:t>
      </w:r>
      <w:proofErr w:type="spellEnd"/>
      <w:r>
        <w:t xml:space="preserve">, </w:t>
      </w:r>
      <w:proofErr w:type="spellStart"/>
      <w:r>
        <w:t>stranum</w:t>
      </w:r>
      <w:proofErr w:type="spellEnd"/>
      <w:r>
        <w:t>)</w:t>
      </w:r>
    </w:p>
    <w:p w:rsidR="007C4F79" w:rsidRDefault="002809D3">
      <w:r>
        <w:t>S</w:t>
      </w:r>
      <w:r>
        <w:t xml:space="preserve">ELECT </w:t>
      </w:r>
      <w:proofErr w:type="spellStart"/>
      <w:proofErr w:type="gramStart"/>
      <w:r>
        <w:t>album.abtranum</w:t>
      </w:r>
      <w:proofErr w:type="spellEnd"/>
      <w:proofErr w:type="gramEnd"/>
      <w:r>
        <w:t xml:space="preserve">, </w:t>
      </w:r>
      <w:proofErr w:type="spellStart"/>
      <w:r>
        <w:t>song.stranum</w:t>
      </w:r>
      <w:proofErr w:type="spellEnd"/>
    </w:p>
    <w:p w:rsidR="007C4F79" w:rsidRDefault="002809D3">
      <w:r>
        <w:t>FROM album, song, releases</w:t>
      </w:r>
    </w:p>
    <w:p w:rsidR="007C4F79" w:rsidRDefault="002809D3">
      <w:r>
        <w:t xml:space="preserve">WHERE </w:t>
      </w:r>
      <w:proofErr w:type="spellStart"/>
      <w:proofErr w:type="gramStart"/>
      <w:r>
        <w:t>releases.aname</w:t>
      </w:r>
      <w:proofErr w:type="spellEnd"/>
      <w:proofErr w:type="gramEnd"/>
      <w:r>
        <w:t xml:space="preserve"> = </w:t>
      </w:r>
      <w:proofErr w:type="spellStart"/>
      <w:r>
        <w:t>song.aname</w:t>
      </w:r>
      <w:proofErr w:type="spellEnd"/>
      <w:r>
        <w:t xml:space="preserve"> AND</w:t>
      </w:r>
    </w:p>
    <w:p w:rsidR="007C4F79" w:rsidRDefault="002809D3">
      <w:r>
        <w:tab/>
        <w:t xml:space="preserve">      </w:t>
      </w:r>
      <w:proofErr w:type="spellStart"/>
      <w:proofErr w:type="gramStart"/>
      <w:r>
        <w:t>releases.abtranum</w:t>
      </w:r>
      <w:proofErr w:type="spellEnd"/>
      <w:proofErr w:type="gramEnd"/>
      <w:r>
        <w:t xml:space="preserve"> = </w:t>
      </w:r>
      <w:proofErr w:type="spellStart"/>
      <w:r>
        <w:t>album.abtranum</w:t>
      </w:r>
      <w:proofErr w:type="spellEnd"/>
      <w:r>
        <w:t>;</w:t>
      </w:r>
    </w:p>
    <w:p w:rsidR="001471B5" w:rsidRDefault="001471B5"/>
    <w:p w:rsidR="001471B5" w:rsidRDefault="001471B5">
      <w:pPr>
        <w:widowControl/>
        <w:jc w:val="left"/>
      </w:pPr>
      <w:r>
        <w:br w:type="page"/>
      </w:r>
    </w:p>
    <w:p w:rsidR="001471B5" w:rsidRPr="001471B5" w:rsidRDefault="001471B5" w:rsidP="001471B5">
      <w:pPr>
        <w:jc w:val="center"/>
        <w:rPr>
          <w:b/>
          <w:i/>
          <w:sz w:val="26"/>
          <w:szCs w:val="26"/>
          <w:u w:val="single"/>
        </w:rPr>
      </w:pPr>
      <w:r w:rsidRPr="001471B5">
        <w:rPr>
          <w:b/>
          <w:i/>
          <w:sz w:val="26"/>
          <w:szCs w:val="26"/>
          <w:u w:val="single"/>
        </w:rPr>
        <w:lastRenderedPageBreak/>
        <w:t>SQL QUERIES</w:t>
      </w:r>
    </w:p>
    <w:p w:rsidR="001471B5" w:rsidRDefault="001471B5" w:rsidP="001471B5">
      <w:r>
        <w:t xml:space="preserve">/* Find the name of </w:t>
      </w:r>
      <w:r>
        <w:rPr>
          <w:rFonts w:hint="eastAsia"/>
        </w:rPr>
        <w:t>song</w:t>
      </w:r>
      <w:r>
        <w:t xml:space="preserve"> that </w:t>
      </w:r>
      <w:r>
        <w:rPr>
          <w:rFonts w:hint="eastAsia"/>
        </w:rPr>
        <w:t xml:space="preserve">is composed of album </w:t>
      </w:r>
      <w:r>
        <w:t>‘From A Room: Volume 1‘. */</w:t>
      </w:r>
      <w:r>
        <w:rPr>
          <w:rFonts w:hint="eastAsia"/>
        </w:rPr>
        <w:t xml:space="preserve"> 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rPr>
          <w:rFonts w:hint="eastAsia"/>
        </w:rPr>
        <w:t>S</w:t>
      </w:r>
      <w:r>
        <w:t>.</w:t>
      </w:r>
      <w:r>
        <w:rPr>
          <w:rFonts w:hint="eastAsia"/>
        </w:rPr>
        <w:t>s</w:t>
      </w:r>
      <w:r>
        <w:t>name</w:t>
      </w:r>
      <w:proofErr w:type="spellEnd"/>
      <w:proofErr w:type="gramEnd"/>
    </w:p>
    <w:p w:rsidR="001471B5" w:rsidRDefault="001471B5" w:rsidP="001471B5">
      <w:r>
        <w:t xml:space="preserve">FROM </w:t>
      </w:r>
      <w:r>
        <w:rPr>
          <w:rFonts w:hint="eastAsia"/>
        </w:rPr>
        <w:t>song S</w:t>
      </w:r>
    </w:p>
    <w:p w:rsidR="001471B5" w:rsidRDefault="001471B5" w:rsidP="001471B5">
      <w:r>
        <w:t xml:space="preserve">WHERE </w:t>
      </w:r>
      <w:proofErr w:type="spellStart"/>
      <w:proofErr w:type="gramStart"/>
      <w:r>
        <w:rPr>
          <w:rFonts w:hint="eastAsia"/>
        </w:rPr>
        <w:t>S</w:t>
      </w:r>
      <w:r>
        <w:t>.ab</w:t>
      </w:r>
      <w:r>
        <w:rPr>
          <w:rFonts w:hint="eastAsia"/>
        </w:rPr>
        <w:t>name</w:t>
      </w:r>
      <w:proofErr w:type="spellEnd"/>
      <w:proofErr w:type="gramEnd"/>
      <w:r>
        <w:t xml:space="preserve"> IN (SELECT </w:t>
      </w:r>
      <w:proofErr w:type="spellStart"/>
      <w:r>
        <w:t>A.ab</w:t>
      </w:r>
      <w:r>
        <w:rPr>
          <w:rFonts w:hint="eastAsia"/>
        </w:rPr>
        <w:t>name</w:t>
      </w:r>
      <w:proofErr w:type="spellEnd"/>
    </w:p>
    <w:p w:rsidR="001471B5" w:rsidRDefault="001471B5" w:rsidP="001471B5">
      <w:r>
        <w:t xml:space="preserve">                 FROM album A</w:t>
      </w:r>
    </w:p>
    <w:p w:rsidR="001471B5" w:rsidRDefault="001471B5" w:rsidP="001471B5">
      <w:r>
        <w:t xml:space="preserve">                 WHERE </w:t>
      </w:r>
      <w:proofErr w:type="spellStart"/>
      <w:proofErr w:type="gramStart"/>
      <w:r>
        <w:t>A.abname</w:t>
      </w:r>
      <w:proofErr w:type="spellEnd"/>
      <w:proofErr w:type="gramEnd"/>
      <w:r>
        <w:t>= 'From A Room: Volume 1');</w:t>
      </w:r>
    </w:p>
    <w:p w:rsidR="001471B5" w:rsidRDefault="001471B5" w:rsidP="001471B5">
      <w:r>
        <w:rPr>
          <w:noProof/>
        </w:rPr>
        <w:drawing>
          <wp:inline distT="0" distB="0" distL="0" distR="0" wp14:anchorId="29C9B6B3" wp14:editId="3A72B07E">
            <wp:extent cx="2524125" cy="1562100"/>
            <wp:effectExtent l="0" t="0" r="9525" b="0"/>
            <wp:docPr id="1" name="Picture 1" descr="https://i.gyazo.com/723d3538341d678f82f75b24a1ba3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23d3538341d678f82f75b24a1ba3e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2809D3" w:rsidRDefault="002809D3" w:rsidP="001471B5"/>
    <w:p w:rsidR="001471B5" w:rsidRDefault="001471B5" w:rsidP="001471B5">
      <w:r>
        <w:t>/* Find how many albums were released on 2018-04-13 */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A.date</w:t>
      </w:r>
      <w:proofErr w:type="spellEnd"/>
      <w:proofErr w:type="gramEnd"/>
      <w:r>
        <w:t>, COUNT(*)</w:t>
      </w:r>
    </w:p>
    <w:p w:rsidR="001471B5" w:rsidRDefault="001471B5" w:rsidP="001471B5">
      <w:r>
        <w:t>FROM album A</w:t>
      </w:r>
    </w:p>
    <w:p w:rsidR="001471B5" w:rsidRDefault="001471B5" w:rsidP="001471B5">
      <w:r>
        <w:t xml:space="preserve">GROUP BY </w:t>
      </w:r>
      <w:proofErr w:type="spellStart"/>
      <w:proofErr w:type="gramStart"/>
      <w:r>
        <w:t>A.date</w:t>
      </w:r>
      <w:proofErr w:type="spellEnd"/>
      <w:proofErr w:type="gramEnd"/>
    </w:p>
    <w:p w:rsidR="001471B5" w:rsidRDefault="001471B5" w:rsidP="001471B5">
      <w:r>
        <w:t xml:space="preserve">HAVING </w:t>
      </w:r>
      <w:proofErr w:type="spellStart"/>
      <w:proofErr w:type="gramStart"/>
      <w:r>
        <w:t>A.date</w:t>
      </w:r>
      <w:proofErr w:type="spellEnd"/>
      <w:proofErr w:type="gramEnd"/>
      <w:r>
        <w:t>= '2018-04-13';</w:t>
      </w:r>
    </w:p>
    <w:p w:rsidR="001471B5" w:rsidRDefault="001471B5" w:rsidP="001471B5">
      <w:r>
        <w:rPr>
          <w:noProof/>
        </w:rPr>
        <w:drawing>
          <wp:inline distT="0" distB="0" distL="0" distR="0" wp14:anchorId="5CE9A5D7" wp14:editId="0A8C21AB">
            <wp:extent cx="1571625" cy="409575"/>
            <wp:effectExtent l="0" t="0" r="9525" b="9525"/>
            <wp:docPr id="2" name="Picture 2" descr="https://i.gyazo.com/f48db4ccee0886bd7e8fc9bca29232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48db4ccee0886bd7e8fc9bca29232d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2809D3" w:rsidRDefault="002809D3">
      <w:pPr>
        <w:widowControl/>
        <w:jc w:val="left"/>
      </w:pPr>
      <w:r>
        <w:br w:type="page"/>
      </w:r>
    </w:p>
    <w:p w:rsidR="001471B5" w:rsidRDefault="001471B5" w:rsidP="001471B5">
      <w:r>
        <w:lastRenderedPageBreak/>
        <w:t>/* Find the names of all songs that were written by the artist “Pentatonix” */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:rsidR="001471B5" w:rsidRDefault="001471B5" w:rsidP="001471B5">
      <w:r>
        <w:t>FROM song S</w:t>
      </w:r>
    </w:p>
    <w:p w:rsidR="001471B5" w:rsidRDefault="001471B5" w:rsidP="001471B5">
      <w:r>
        <w:t xml:space="preserve">WHERE </w:t>
      </w:r>
      <w:proofErr w:type="spellStart"/>
      <w:proofErr w:type="gramStart"/>
      <w:r>
        <w:t>S.aname</w:t>
      </w:r>
      <w:proofErr w:type="spellEnd"/>
      <w:proofErr w:type="gramEnd"/>
      <w:r>
        <w:t xml:space="preserve"> IN (SELECT </w:t>
      </w:r>
      <w:proofErr w:type="spellStart"/>
      <w:r>
        <w:t>A.aname</w:t>
      </w:r>
      <w:proofErr w:type="spellEnd"/>
    </w:p>
    <w:p w:rsidR="001471B5" w:rsidRDefault="001471B5" w:rsidP="001471B5">
      <w:r>
        <w:t xml:space="preserve">                 FROM artist A</w:t>
      </w:r>
    </w:p>
    <w:p w:rsidR="001471B5" w:rsidRDefault="001471B5" w:rsidP="001471B5">
      <w:r>
        <w:t xml:space="preserve">                 WHERE </w:t>
      </w:r>
      <w:proofErr w:type="spellStart"/>
      <w:proofErr w:type="gramStart"/>
      <w:r>
        <w:t>A.aname</w:t>
      </w:r>
      <w:proofErr w:type="spellEnd"/>
      <w:proofErr w:type="gramEnd"/>
      <w:r>
        <w:t>= 'Pentatonix');</w:t>
      </w:r>
    </w:p>
    <w:p w:rsidR="001471B5" w:rsidRDefault="001471B5" w:rsidP="001471B5">
      <w:r>
        <w:rPr>
          <w:noProof/>
        </w:rPr>
        <w:drawing>
          <wp:inline distT="0" distB="0" distL="0" distR="0" wp14:anchorId="3CF45A90" wp14:editId="05431E0F">
            <wp:extent cx="2152650" cy="4095750"/>
            <wp:effectExtent l="0" t="0" r="0" b="0"/>
            <wp:docPr id="3" name="Picture 3" descr="https://i.gyazo.com/4c8feb2cc981449bb3878773d79b5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c8feb2cc981449bb3878773d79b5eb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1471B5" w:rsidRDefault="001471B5" w:rsidP="001471B5"/>
    <w:p w:rsidR="001471B5" w:rsidRDefault="001471B5" w:rsidP="002809D3">
      <w:pPr>
        <w:widowControl/>
        <w:jc w:val="left"/>
      </w:pPr>
      <w:r>
        <w:t xml:space="preserve">/* Find the total number of songs that are </w:t>
      </w:r>
      <w:proofErr w:type="spellStart"/>
      <w:r>
        <w:t>wriiten</w:t>
      </w:r>
      <w:proofErr w:type="spellEnd"/>
      <w:r>
        <w:t xml:space="preserve"> by artist </w:t>
      </w:r>
      <w:proofErr w:type="gramStart"/>
      <w:r>
        <w:t>‘ Pentatonix</w:t>
      </w:r>
      <w:proofErr w:type="gramEnd"/>
      <w:r>
        <w:t xml:space="preserve">’*/ </w:t>
      </w:r>
    </w:p>
    <w:p w:rsidR="001471B5" w:rsidRDefault="001471B5" w:rsidP="001471B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S.stranum</w:t>
      </w:r>
      <w:proofErr w:type="spellEnd"/>
      <w:r>
        <w:t>)</w:t>
      </w:r>
    </w:p>
    <w:p w:rsidR="001471B5" w:rsidRDefault="001471B5" w:rsidP="001471B5">
      <w:r>
        <w:t>FROM song S</w:t>
      </w:r>
    </w:p>
    <w:p w:rsidR="001471B5" w:rsidRDefault="001471B5" w:rsidP="001471B5">
      <w:r>
        <w:t>WHERE EXISTS (SELECT *</w:t>
      </w:r>
    </w:p>
    <w:p w:rsidR="001471B5" w:rsidRDefault="001471B5" w:rsidP="001471B5">
      <w:r>
        <w:t xml:space="preserve">             FROM artist A</w:t>
      </w:r>
    </w:p>
    <w:p w:rsidR="001471B5" w:rsidRDefault="001471B5" w:rsidP="001471B5">
      <w:r>
        <w:t xml:space="preserve">             WHERE </w:t>
      </w:r>
      <w:proofErr w:type="spellStart"/>
      <w:proofErr w:type="gramStart"/>
      <w:r>
        <w:t>S.aname</w:t>
      </w:r>
      <w:proofErr w:type="spellEnd"/>
      <w:r>
        <w:t>=</w:t>
      </w:r>
      <w:proofErr w:type="spellStart"/>
      <w:r>
        <w:t>A.aname</w:t>
      </w:r>
      <w:proofErr w:type="spellEnd"/>
      <w:proofErr w:type="gramEnd"/>
      <w:r>
        <w:t xml:space="preserve"> AND </w:t>
      </w:r>
      <w:proofErr w:type="spellStart"/>
      <w:r>
        <w:t>A.aname</w:t>
      </w:r>
      <w:proofErr w:type="spellEnd"/>
      <w:r>
        <w:t>= 'Pentatonix');</w:t>
      </w:r>
    </w:p>
    <w:p w:rsidR="001471B5" w:rsidRDefault="001471B5" w:rsidP="001471B5">
      <w:r>
        <w:rPr>
          <w:noProof/>
        </w:rPr>
        <w:drawing>
          <wp:inline distT="0" distB="0" distL="0" distR="0" wp14:anchorId="7AE4CD75" wp14:editId="36AB018F">
            <wp:extent cx="1800225" cy="466725"/>
            <wp:effectExtent l="0" t="0" r="9525" b="9525"/>
            <wp:docPr id="4" name="Picture 4" descr="https://i.gyazo.com/b186c6504239294ee25c1b9988d1d9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b186c6504239294ee25c1b9988d1d96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1471B5" w:rsidRDefault="001471B5" w:rsidP="001471B5">
      <w:r>
        <w:t>/* Find the total number of songs that are composed of the album ''From A Room: Volume 1' */</w:t>
      </w:r>
      <w:r>
        <w:rPr>
          <w:rFonts w:hint="eastAsia"/>
        </w:rPr>
        <w:t xml:space="preserve"> </w:t>
      </w:r>
    </w:p>
    <w:p w:rsidR="001471B5" w:rsidRDefault="001471B5" w:rsidP="001471B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rPr>
          <w:rFonts w:hint="eastAsia"/>
        </w:rPr>
        <w:t>S</w:t>
      </w:r>
      <w:r>
        <w:t>.stranum</w:t>
      </w:r>
      <w:proofErr w:type="spellEnd"/>
      <w:r>
        <w:t>)</w:t>
      </w:r>
    </w:p>
    <w:p w:rsidR="001471B5" w:rsidRDefault="001471B5" w:rsidP="001471B5">
      <w:r>
        <w:t xml:space="preserve">FROM </w:t>
      </w:r>
      <w:r>
        <w:rPr>
          <w:rFonts w:hint="eastAsia"/>
        </w:rPr>
        <w:t>song S</w:t>
      </w:r>
    </w:p>
    <w:p w:rsidR="001471B5" w:rsidRDefault="001471B5" w:rsidP="001471B5">
      <w:r>
        <w:t>WHERE EXISTS (SELECT *</w:t>
      </w:r>
    </w:p>
    <w:p w:rsidR="001471B5" w:rsidRDefault="001471B5" w:rsidP="001471B5">
      <w:r>
        <w:t xml:space="preserve">             FROM </w:t>
      </w:r>
      <w:r>
        <w:rPr>
          <w:rFonts w:hint="eastAsia"/>
        </w:rPr>
        <w:t>album A</w:t>
      </w:r>
    </w:p>
    <w:p w:rsidR="001471B5" w:rsidRDefault="001471B5" w:rsidP="001471B5">
      <w:r>
        <w:lastRenderedPageBreak/>
        <w:t xml:space="preserve">             WHERE </w:t>
      </w:r>
      <w:proofErr w:type="spellStart"/>
      <w:proofErr w:type="gramStart"/>
      <w:r>
        <w:rPr>
          <w:rFonts w:hint="eastAsia"/>
        </w:rPr>
        <w:t>S.abname</w:t>
      </w:r>
      <w:proofErr w:type="spellEnd"/>
      <w:r>
        <w:t>=</w:t>
      </w:r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abname</w:t>
      </w:r>
      <w:proofErr w:type="spellEnd"/>
      <w:proofErr w:type="gramEnd"/>
      <w:r>
        <w:t xml:space="preserve"> AND </w:t>
      </w:r>
      <w:proofErr w:type="spellStart"/>
      <w:r>
        <w:t>S.abname</w:t>
      </w:r>
      <w:proofErr w:type="spellEnd"/>
      <w:r>
        <w:t>= 'From A Room: Volume 1');</w:t>
      </w:r>
    </w:p>
    <w:p w:rsidR="001471B5" w:rsidRDefault="001471B5" w:rsidP="001471B5">
      <w:r>
        <w:rPr>
          <w:noProof/>
        </w:rPr>
        <w:drawing>
          <wp:inline distT="0" distB="0" distL="0" distR="0" wp14:anchorId="59678EC2" wp14:editId="74DC9113">
            <wp:extent cx="1781175" cy="685800"/>
            <wp:effectExtent l="0" t="0" r="9525" b="0"/>
            <wp:docPr id="5" name="Picture 5" descr="https://i.gyazo.com/fc9408b934a7d6130db44da92d1bc1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fc9408b934a7d6130db44da92d1bc1b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1471B5" w:rsidRDefault="001471B5" w:rsidP="001471B5">
      <w:r>
        <w:t>/* Find name of artist with the maximum songs */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S.aname</w:t>
      </w:r>
      <w:proofErr w:type="spellEnd"/>
      <w:proofErr w:type="gramEnd"/>
      <w:r>
        <w:t>, COUNT(</w:t>
      </w:r>
      <w:proofErr w:type="spellStart"/>
      <w:r>
        <w:t>S.aname</w:t>
      </w:r>
      <w:proofErr w:type="spellEnd"/>
      <w:r>
        <w:t>)</w:t>
      </w:r>
    </w:p>
    <w:p w:rsidR="001471B5" w:rsidRDefault="001471B5" w:rsidP="001471B5">
      <w:r>
        <w:t>FROM song S</w:t>
      </w:r>
    </w:p>
    <w:p w:rsidR="001471B5" w:rsidRDefault="001471B5" w:rsidP="001471B5">
      <w:r>
        <w:t xml:space="preserve">GROUP BY </w:t>
      </w:r>
      <w:proofErr w:type="spellStart"/>
      <w:proofErr w:type="gramStart"/>
      <w:r>
        <w:t>S.aname</w:t>
      </w:r>
      <w:proofErr w:type="spellEnd"/>
      <w:proofErr w:type="gramEnd"/>
    </w:p>
    <w:p w:rsidR="001471B5" w:rsidRDefault="001471B5" w:rsidP="001471B5">
      <w:r>
        <w:t>ORDER BY COUNT(</w:t>
      </w:r>
      <w:proofErr w:type="spellStart"/>
      <w:proofErr w:type="gramStart"/>
      <w:r>
        <w:t>S.aname</w:t>
      </w:r>
      <w:proofErr w:type="spellEnd"/>
      <w:proofErr w:type="gramEnd"/>
      <w:r>
        <w:t>) DESC</w:t>
      </w:r>
    </w:p>
    <w:p w:rsidR="001471B5" w:rsidRDefault="001471B5" w:rsidP="001471B5">
      <w:r>
        <w:t>LIMIT 1;</w:t>
      </w:r>
    </w:p>
    <w:p w:rsidR="001471B5" w:rsidRDefault="001471B5" w:rsidP="001471B5">
      <w:r>
        <w:rPr>
          <w:noProof/>
        </w:rPr>
        <w:drawing>
          <wp:inline distT="0" distB="0" distL="0" distR="0" wp14:anchorId="4CB6759F" wp14:editId="0ECB2803">
            <wp:extent cx="2009775" cy="457200"/>
            <wp:effectExtent l="0" t="0" r="9525" b="0"/>
            <wp:docPr id="6" name="Picture 6" descr="https://i.gyazo.com/d54ebb735592a680c03b3284599de6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d54ebb735592a680c03b3284599de6a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>
      <w:r>
        <w:t xml:space="preserve">/* List names of </w:t>
      </w:r>
      <w:proofErr w:type="gramStart"/>
      <w:r>
        <w:t>songs  if</w:t>
      </w:r>
      <w:proofErr w:type="gramEnd"/>
      <w:r>
        <w:t xml:space="preserve"> ALL are </w:t>
      </w:r>
      <w:r>
        <w:rPr>
          <w:rFonts w:hint="eastAsia"/>
        </w:rPr>
        <w:t xml:space="preserve">featured by the featured artist </w:t>
      </w:r>
      <w:r>
        <w:t xml:space="preserve">‘Miranda Lambert’ */ </w:t>
      </w:r>
      <w:r>
        <w:rPr>
          <w:rFonts w:hint="eastAsia"/>
        </w:rPr>
        <w:t>(new)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</w:p>
    <w:p w:rsidR="001471B5" w:rsidRDefault="001471B5" w:rsidP="001471B5">
      <w:r>
        <w:t>FROM song S</w:t>
      </w:r>
    </w:p>
    <w:p w:rsidR="001471B5" w:rsidRDefault="001471B5" w:rsidP="001471B5">
      <w:r>
        <w:t xml:space="preserve">WHERE </w:t>
      </w:r>
      <w:proofErr w:type="spellStart"/>
      <w:proofErr w:type="gramStart"/>
      <w:r>
        <w:t>S.stranum</w:t>
      </w:r>
      <w:proofErr w:type="spellEnd"/>
      <w:proofErr w:type="gramEnd"/>
      <w:r>
        <w:t xml:space="preserve"> = (SELECT  </w:t>
      </w:r>
      <w:proofErr w:type="spellStart"/>
      <w:r>
        <w:t>F.stranum</w:t>
      </w:r>
      <w:proofErr w:type="spellEnd"/>
    </w:p>
    <w:p w:rsidR="001471B5" w:rsidRDefault="001471B5" w:rsidP="001471B5">
      <w:r>
        <w:tab/>
      </w:r>
      <w:r>
        <w:tab/>
      </w:r>
      <w:r>
        <w:tab/>
      </w:r>
      <w:r>
        <w:tab/>
      </w:r>
      <w:r>
        <w:tab/>
      </w:r>
      <w:r>
        <w:tab/>
        <w:t>FROM feature F</w:t>
      </w:r>
    </w:p>
    <w:p w:rsidR="001471B5" w:rsidRDefault="001471B5" w:rsidP="001471B5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F.faname</w:t>
      </w:r>
      <w:proofErr w:type="spellEnd"/>
      <w:proofErr w:type="gramEnd"/>
      <w:r>
        <w:t>='Miranda Lambert');</w:t>
      </w:r>
    </w:p>
    <w:p w:rsidR="001471B5" w:rsidRDefault="001471B5" w:rsidP="001471B5">
      <w:r>
        <w:rPr>
          <w:noProof/>
        </w:rPr>
        <w:drawing>
          <wp:inline distT="0" distB="0" distL="0" distR="0" wp14:anchorId="22CAA700" wp14:editId="53756F69">
            <wp:extent cx="1343025" cy="447675"/>
            <wp:effectExtent l="0" t="0" r="9525" b="9525"/>
            <wp:docPr id="7" name="Picture 7" descr="https://i.gyazo.com/e91a11fbad2227203f0f784fe4a8a6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e91a11fbad2227203f0f784fe4a8a6a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2809D3" w:rsidRDefault="002809D3" w:rsidP="001471B5"/>
    <w:p w:rsidR="002809D3" w:rsidRDefault="002809D3" w:rsidP="001471B5"/>
    <w:p w:rsidR="002809D3" w:rsidRDefault="002809D3" w:rsidP="001471B5"/>
    <w:p w:rsidR="002809D3" w:rsidRDefault="002809D3" w:rsidP="001471B5"/>
    <w:p w:rsidR="001471B5" w:rsidRDefault="001471B5" w:rsidP="001471B5">
      <w:r>
        <w:t xml:space="preserve">/* List names of </w:t>
      </w:r>
      <w:r>
        <w:rPr>
          <w:rFonts w:hint="eastAsia"/>
        </w:rPr>
        <w:t xml:space="preserve">featured </w:t>
      </w:r>
      <w:proofErr w:type="gramStart"/>
      <w:r>
        <w:rPr>
          <w:rFonts w:hint="eastAsia"/>
        </w:rPr>
        <w:t>artists</w:t>
      </w:r>
      <w:r>
        <w:t xml:space="preserve">  if</w:t>
      </w:r>
      <w:proofErr w:type="gramEnd"/>
      <w:r>
        <w:t xml:space="preserve"> ALL </w:t>
      </w:r>
      <w:r>
        <w:rPr>
          <w:rFonts w:hint="eastAsia"/>
        </w:rPr>
        <w:t xml:space="preserve">write song </w:t>
      </w:r>
      <w:r>
        <w:t>‘Drowns the Whiskey’</w:t>
      </w:r>
      <w:r>
        <w:rPr>
          <w:rFonts w:hint="eastAsia"/>
        </w:rPr>
        <w:t xml:space="preserve"> */ 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F.faname</w:t>
      </w:r>
      <w:proofErr w:type="spellEnd"/>
      <w:proofErr w:type="gramEnd"/>
    </w:p>
    <w:p w:rsidR="001471B5" w:rsidRDefault="001471B5" w:rsidP="001471B5">
      <w:r>
        <w:t>FROM feature F, song S</w:t>
      </w:r>
    </w:p>
    <w:p w:rsidR="001471B5" w:rsidRDefault="001471B5" w:rsidP="001471B5">
      <w:r>
        <w:t xml:space="preserve">WHERE </w:t>
      </w:r>
      <w:proofErr w:type="spellStart"/>
      <w:proofErr w:type="gramStart"/>
      <w:r>
        <w:t>S.stranum</w:t>
      </w:r>
      <w:proofErr w:type="spellEnd"/>
      <w:r>
        <w:t>=</w:t>
      </w:r>
      <w:proofErr w:type="spellStart"/>
      <w:r>
        <w:t>F.stranum</w:t>
      </w:r>
      <w:proofErr w:type="spellEnd"/>
      <w:proofErr w:type="gramEnd"/>
      <w:r>
        <w:t xml:space="preserve"> AND </w:t>
      </w:r>
      <w:proofErr w:type="spellStart"/>
      <w:r>
        <w:t>S.sname</w:t>
      </w:r>
      <w:proofErr w:type="spellEnd"/>
      <w:r>
        <w:t xml:space="preserve"> = 'Drowns the Whiskey';</w:t>
      </w:r>
    </w:p>
    <w:p w:rsidR="001471B5" w:rsidRDefault="001471B5" w:rsidP="001471B5">
      <w:r>
        <w:rPr>
          <w:noProof/>
        </w:rPr>
        <w:drawing>
          <wp:inline distT="0" distB="0" distL="0" distR="0" wp14:anchorId="5B3FE2C3" wp14:editId="3CEB47F4">
            <wp:extent cx="1209675" cy="390525"/>
            <wp:effectExtent l="0" t="0" r="9525" b="9525"/>
            <wp:docPr id="8" name="Picture 8" descr="https://i.gyazo.com/fb35ced36599dd26e22c75088e902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fb35ced36599dd26e22c75088e9023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1471B5" w:rsidRDefault="001471B5" w:rsidP="001471B5"/>
    <w:p w:rsidR="001471B5" w:rsidRDefault="001471B5" w:rsidP="001471B5">
      <w:r>
        <w:t>/* Find artists who have more songs than one artist called “Chris Stapleton”. */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S.aname</w:t>
      </w:r>
      <w:proofErr w:type="spellEnd"/>
      <w:proofErr w:type="gramEnd"/>
      <w:r>
        <w:t>, COUNT(</w:t>
      </w:r>
      <w:proofErr w:type="spellStart"/>
      <w:r>
        <w:t>S.aname</w:t>
      </w:r>
      <w:proofErr w:type="spellEnd"/>
      <w:r>
        <w:t>)</w:t>
      </w:r>
    </w:p>
    <w:p w:rsidR="001471B5" w:rsidRDefault="001471B5" w:rsidP="001471B5">
      <w:r>
        <w:t>FROM song S</w:t>
      </w:r>
    </w:p>
    <w:p w:rsidR="001471B5" w:rsidRDefault="001471B5" w:rsidP="001471B5">
      <w:r>
        <w:t xml:space="preserve">GROUP BY </w:t>
      </w:r>
      <w:proofErr w:type="spellStart"/>
      <w:proofErr w:type="gramStart"/>
      <w:r>
        <w:t>S.aname</w:t>
      </w:r>
      <w:proofErr w:type="spellEnd"/>
      <w:proofErr w:type="gramEnd"/>
    </w:p>
    <w:p w:rsidR="001471B5" w:rsidRDefault="001471B5" w:rsidP="001471B5">
      <w:r>
        <w:t>HAVING COUNT(</w:t>
      </w:r>
      <w:proofErr w:type="spellStart"/>
      <w:proofErr w:type="gramStart"/>
      <w:r>
        <w:t>S.aname</w:t>
      </w:r>
      <w:proofErr w:type="spellEnd"/>
      <w:proofErr w:type="gramEnd"/>
      <w:r>
        <w:t>) &gt; (SELECT COUNT(S2.aname)</w:t>
      </w:r>
    </w:p>
    <w:p w:rsidR="001471B5" w:rsidRDefault="001471B5" w:rsidP="001471B5">
      <w:r>
        <w:tab/>
      </w:r>
      <w:r>
        <w:tab/>
      </w:r>
      <w:r>
        <w:tab/>
      </w:r>
      <w:r>
        <w:tab/>
      </w:r>
      <w:r>
        <w:tab/>
      </w:r>
      <w:r>
        <w:tab/>
        <w:t xml:space="preserve"> FROM song S2</w:t>
      </w:r>
    </w:p>
    <w:p w:rsidR="001471B5" w:rsidRDefault="001471B5" w:rsidP="001471B5">
      <w:r>
        <w:lastRenderedPageBreak/>
        <w:t xml:space="preserve">                         WHERE S</w:t>
      </w:r>
      <w:proofErr w:type="gramStart"/>
      <w:r>
        <w:t>2.aname</w:t>
      </w:r>
      <w:proofErr w:type="gramEnd"/>
      <w:r>
        <w:t xml:space="preserve"> = 'Chris Stapleton')</w:t>
      </w:r>
    </w:p>
    <w:p w:rsidR="001471B5" w:rsidRDefault="001471B5" w:rsidP="001471B5">
      <w:pPr>
        <w:tabs>
          <w:tab w:val="center" w:pos="4153"/>
        </w:tabs>
      </w:pPr>
      <w:r>
        <w:t>ORDER BY COUNT(</w:t>
      </w:r>
      <w:proofErr w:type="spellStart"/>
      <w:proofErr w:type="gramStart"/>
      <w:r>
        <w:t>S.aname</w:t>
      </w:r>
      <w:proofErr w:type="spellEnd"/>
      <w:proofErr w:type="gramEnd"/>
      <w:r>
        <w:t>) DESC;</w:t>
      </w:r>
    </w:p>
    <w:p w:rsidR="001471B5" w:rsidRDefault="001471B5" w:rsidP="001471B5">
      <w:pPr>
        <w:tabs>
          <w:tab w:val="center" w:pos="4153"/>
        </w:tabs>
      </w:pPr>
      <w:r>
        <w:rPr>
          <w:noProof/>
        </w:rPr>
        <w:drawing>
          <wp:inline distT="0" distB="0" distL="0" distR="0" wp14:anchorId="293431CF" wp14:editId="5267A7B1">
            <wp:extent cx="2009775" cy="695325"/>
            <wp:effectExtent l="0" t="0" r="9525" b="9525"/>
            <wp:docPr id="9" name="Picture 9" descr="https://i.gyazo.com/44bc6918a03a5b314401fb46ad6497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44bc6918a03a5b314401fb46ad6497f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1471B5" w:rsidRDefault="001471B5" w:rsidP="001471B5">
      <w:pPr>
        <w:tabs>
          <w:tab w:val="center" w:pos="4153"/>
        </w:tabs>
      </w:pPr>
    </w:p>
    <w:p w:rsidR="001471B5" w:rsidRDefault="001471B5" w:rsidP="001471B5">
      <w:r>
        <w:t xml:space="preserve">/* List names of featured </w:t>
      </w:r>
      <w:proofErr w:type="gramStart"/>
      <w:r>
        <w:t>artist  if</w:t>
      </w:r>
      <w:proofErr w:type="gramEnd"/>
      <w:r>
        <w:t xml:space="preserve"> any use album ‘'A Pentatonix Christmas Deluxe’ */ </w:t>
      </w:r>
    </w:p>
    <w:p w:rsidR="001471B5" w:rsidRDefault="001471B5" w:rsidP="001471B5">
      <w:bookmarkStart w:id="0" w:name="__DdeLink__2957_4291418755"/>
      <w:r>
        <w:t xml:space="preserve">SELECT </w:t>
      </w:r>
      <w:proofErr w:type="spellStart"/>
      <w:proofErr w:type="gramStart"/>
      <w:r>
        <w:t>F.faname</w:t>
      </w:r>
      <w:proofErr w:type="spellEnd"/>
      <w:proofErr w:type="gramEnd"/>
    </w:p>
    <w:p w:rsidR="001471B5" w:rsidRDefault="001471B5" w:rsidP="001471B5">
      <w:r>
        <w:t>FROM feature F</w:t>
      </w:r>
    </w:p>
    <w:p w:rsidR="001471B5" w:rsidRDefault="001471B5" w:rsidP="001471B5">
      <w:r>
        <w:t xml:space="preserve">WHERE </w:t>
      </w:r>
      <w:proofErr w:type="spellStart"/>
      <w:proofErr w:type="gramStart"/>
      <w:r>
        <w:t>F.abtranum</w:t>
      </w:r>
      <w:proofErr w:type="spellEnd"/>
      <w:proofErr w:type="gramEnd"/>
      <w:r>
        <w:t xml:space="preserve"> = ANY (SELECT  </w:t>
      </w:r>
      <w:proofErr w:type="spellStart"/>
      <w:r>
        <w:t>A.abtranum</w:t>
      </w:r>
      <w:proofErr w:type="spellEnd"/>
    </w:p>
    <w:p w:rsidR="001471B5" w:rsidRDefault="001471B5" w:rsidP="001471B5">
      <w:r>
        <w:t xml:space="preserve">                                             FROM album A</w:t>
      </w:r>
    </w:p>
    <w:p w:rsidR="001471B5" w:rsidRDefault="001471B5" w:rsidP="001471B5">
      <w:r>
        <w:t xml:space="preserve">                                            WHERE </w:t>
      </w:r>
      <w:proofErr w:type="spellStart"/>
      <w:proofErr w:type="gramStart"/>
      <w:r>
        <w:t>A.abname</w:t>
      </w:r>
      <w:proofErr w:type="spellEnd"/>
      <w:proofErr w:type="gramEnd"/>
      <w:r>
        <w:t>='A Pentatonix Christmas Deluxe');</w:t>
      </w:r>
      <w:bookmarkEnd w:id="0"/>
    </w:p>
    <w:p w:rsidR="001471B5" w:rsidRDefault="001471B5" w:rsidP="001471B5">
      <w:r>
        <w:rPr>
          <w:noProof/>
        </w:rPr>
        <w:drawing>
          <wp:inline distT="0" distB="0" distL="0" distR="0" wp14:anchorId="6D9914CE" wp14:editId="24C00512">
            <wp:extent cx="1571625" cy="695325"/>
            <wp:effectExtent l="0" t="0" r="9525" b="9525"/>
            <wp:docPr id="10" name="Picture 10" descr="https://i.gyazo.com/f0d5ef935db87d5ef8aea04d0a99a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f0d5ef935db87d5ef8aea04d0a99aa9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1471B5" w:rsidRDefault="001471B5" w:rsidP="001471B5">
      <w:pPr>
        <w:widowControl/>
        <w:jc w:val="left"/>
      </w:pPr>
      <w:r>
        <w:br w:type="page"/>
      </w:r>
    </w:p>
    <w:p w:rsidR="001471B5" w:rsidRDefault="001471B5" w:rsidP="001471B5">
      <w:r>
        <w:lastRenderedPageBreak/>
        <w:t xml:space="preserve">/* List names of </w:t>
      </w:r>
      <w:proofErr w:type="gramStart"/>
      <w:r>
        <w:t>albums  if</w:t>
      </w:r>
      <w:proofErr w:type="gramEnd"/>
      <w:r>
        <w:t xml:space="preserve"> </w:t>
      </w:r>
      <w:r>
        <w:rPr>
          <w:rFonts w:hint="eastAsia"/>
        </w:rPr>
        <w:t>ANY</w:t>
      </w:r>
      <w:r>
        <w:t xml:space="preserve"> are released by the artist ‘LEDGER’  */ </w:t>
      </w:r>
    </w:p>
    <w:p w:rsidR="001471B5" w:rsidRDefault="001471B5" w:rsidP="001471B5">
      <w:r>
        <w:t xml:space="preserve">SELECT </w:t>
      </w:r>
      <w:proofErr w:type="spellStart"/>
      <w:proofErr w:type="gramStart"/>
      <w:r>
        <w:t>A.abname</w:t>
      </w:r>
      <w:proofErr w:type="spellEnd"/>
      <w:proofErr w:type="gramEnd"/>
    </w:p>
    <w:p w:rsidR="001471B5" w:rsidRDefault="001471B5" w:rsidP="001471B5">
      <w:r>
        <w:t>FROM album A</w:t>
      </w:r>
    </w:p>
    <w:p w:rsidR="001471B5" w:rsidRDefault="001471B5" w:rsidP="001471B5">
      <w:r>
        <w:t xml:space="preserve">WHERE </w:t>
      </w:r>
      <w:proofErr w:type="spellStart"/>
      <w:proofErr w:type="gramStart"/>
      <w:r>
        <w:t>A.abtranum</w:t>
      </w:r>
      <w:proofErr w:type="spellEnd"/>
      <w:proofErr w:type="gramEnd"/>
      <w:r>
        <w:t xml:space="preserve"> = (SELECT </w:t>
      </w:r>
      <w:proofErr w:type="spellStart"/>
      <w:r>
        <w:t>R.abtranum</w:t>
      </w:r>
      <w:proofErr w:type="spellEnd"/>
    </w:p>
    <w:p w:rsidR="001471B5" w:rsidRDefault="001471B5" w:rsidP="001471B5">
      <w:r>
        <w:tab/>
      </w:r>
      <w:r>
        <w:tab/>
      </w:r>
      <w:r>
        <w:tab/>
      </w:r>
      <w:r>
        <w:tab/>
      </w:r>
      <w:r>
        <w:tab/>
      </w:r>
      <w:r>
        <w:tab/>
        <w:t>FROM releases R</w:t>
      </w:r>
    </w:p>
    <w:p w:rsidR="001471B5" w:rsidRDefault="001471B5" w:rsidP="001471B5"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R.aname</w:t>
      </w:r>
      <w:proofErr w:type="spellEnd"/>
      <w:proofErr w:type="gramEnd"/>
      <w:r>
        <w:t>='LEDGER');</w:t>
      </w:r>
    </w:p>
    <w:p w:rsidR="001471B5" w:rsidRDefault="001471B5" w:rsidP="001471B5">
      <w:r>
        <w:rPr>
          <w:noProof/>
        </w:rPr>
        <w:drawing>
          <wp:inline distT="0" distB="0" distL="0" distR="0" wp14:anchorId="758F3C1B" wp14:editId="1301DD55">
            <wp:extent cx="942975" cy="400050"/>
            <wp:effectExtent l="0" t="0" r="9525" b="0"/>
            <wp:docPr id="11" name="Picture 11" descr="https://i.gyazo.com/083e4f4f9ed80c3d212fa3abe2e42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083e4f4f9ed80c3d212fa3abe2e42a6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B5" w:rsidRDefault="001471B5" w:rsidP="001471B5"/>
    <w:p w:rsidR="001471B5" w:rsidRDefault="001471B5" w:rsidP="001471B5">
      <w:r>
        <w:t>/* CREATE INDEX */</w:t>
      </w:r>
    </w:p>
    <w:p w:rsidR="001471B5" w:rsidRDefault="001471B5" w:rsidP="001471B5"/>
    <w:p w:rsidR="001471B5" w:rsidRDefault="001471B5" w:rsidP="001471B5">
      <w:r>
        <w:t xml:space="preserve">CREATE </w:t>
      </w:r>
      <w:proofErr w:type="gramStart"/>
      <w:r>
        <w:t xml:space="preserve">INDEX  </w:t>
      </w:r>
      <w:proofErr w:type="spellStart"/>
      <w:r>
        <w:t>IX</w:t>
      </w:r>
      <w:proofErr w:type="gramEnd"/>
      <w:r>
        <w:t>_firstChar</w:t>
      </w:r>
      <w:proofErr w:type="spellEnd"/>
      <w:r>
        <w:t xml:space="preserve"> ON artist (</w:t>
      </w:r>
      <w:proofErr w:type="spellStart"/>
      <w:r>
        <w:t>aname</w:t>
      </w:r>
      <w:proofErr w:type="spellEnd"/>
      <w:r>
        <w:t>(1));</w:t>
      </w:r>
    </w:p>
    <w:p w:rsidR="001471B5" w:rsidRDefault="001471B5" w:rsidP="001471B5">
      <w:r>
        <w:t xml:space="preserve">CREATE INDEX </w:t>
      </w:r>
      <w:proofErr w:type="spellStart"/>
      <w:r>
        <w:t>IX_song_name</w:t>
      </w:r>
      <w:proofErr w:type="spellEnd"/>
      <w:r>
        <w:t xml:space="preserve"> ON song (</w:t>
      </w:r>
      <w:proofErr w:type="spellStart"/>
      <w:r>
        <w:t>sname</w:t>
      </w:r>
      <w:proofErr w:type="spellEnd"/>
      <w:r>
        <w:t>);</w:t>
      </w:r>
    </w:p>
    <w:p w:rsidR="001471B5" w:rsidRDefault="001471B5" w:rsidP="001471B5"/>
    <w:p w:rsidR="001471B5" w:rsidRDefault="001471B5" w:rsidP="001471B5">
      <w:r>
        <w:t>/* CREATE VIEW */</w:t>
      </w:r>
    </w:p>
    <w:p w:rsidR="001471B5" w:rsidRDefault="001471B5" w:rsidP="001471B5">
      <w:r>
        <w:t>/*List all songs</w:t>
      </w:r>
      <w:r>
        <w:rPr>
          <w:rFonts w:hint="eastAsia"/>
        </w:rPr>
        <w:t xml:space="preserve"> with artists and albums</w:t>
      </w:r>
      <w:r>
        <w:t xml:space="preserve"> from song table */</w:t>
      </w:r>
    </w:p>
    <w:p w:rsidR="001471B5" w:rsidRDefault="001471B5" w:rsidP="001471B5">
      <w:r>
        <w:t xml:space="preserve">CREATE VIEW </w:t>
      </w:r>
      <w:proofErr w:type="spellStart"/>
      <w:r>
        <w:rPr>
          <w:rFonts w:hint="eastAsia"/>
        </w:rPr>
        <w:t>V_Songs</w:t>
      </w:r>
      <w:proofErr w:type="spellEnd"/>
    </w:p>
    <w:p w:rsidR="001471B5" w:rsidRDefault="001471B5" w:rsidP="001471B5">
      <w:r>
        <w:rPr>
          <w:rFonts w:hint="eastAsia"/>
        </w:rPr>
        <w:t xml:space="preserve">AS </w:t>
      </w:r>
      <w:r>
        <w:t>SELECT</w:t>
      </w:r>
      <w:r>
        <w:rPr>
          <w:rFonts w:hint="eastAsia"/>
        </w:rPr>
        <w:t xml:space="preserve"> </w:t>
      </w:r>
      <w:proofErr w:type="spellStart"/>
      <w:r>
        <w:t>sname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abname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aname</w:t>
      </w:r>
      <w:proofErr w:type="spellEnd"/>
    </w:p>
    <w:p w:rsidR="001471B5" w:rsidRDefault="001471B5" w:rsidP="001471B5">
      <w:r>
        <w:t>FROM song</w:t>
      </w:r>
      <w:r>
        <w:rPr>
          <w:rFonts w:hint="eastAsia"/>
        </w:rPr>
        <w:t>;</w:t>
      </w:r>
    </w:p>
    <w:p w:rsidR="001471B5" w:rsidRDefault="001471B5" w:rsidP="001471B5"/>
    <w:p w:rsidR="001471B5" w:rsidRDefault="001471B5" w:rsidP="001471B5">
      <w:r>
        <w:rPr>
          <w:rFonts w:hint="eastAsia"/>
        </w:rPr>
        <w:t>/* List all features artists from feature table */</w:t>
      </w:r>
    </w:p>
    <w:p w:rsidR="001471B5" w:rsidRDefault="001471B5" w:rsidP="001471B5">
      <w:r>
        <w:rPr>
          <w:rFonts w:hint="eastAsia"/>
        </w:rPr>
        <w:t xml:space="preserve">CREATE VIEW </w:t>
      </w:r>
      <w:proofErr w:type="spellStart"/>
      <w:r>
        <w:rPr>
          <w:rFonts w:hint="eastAsia"/>
        </w:rPr>
        <w:t>V_FeaturedArtists</w:t>
      </w:r>
      <w:proofErr w:type="spellEnd"/>
    </w:p>
    <w:p w:rsidR="001471B5" w:rsidRDefault="001471B5" w:rsidP="001471B5">
      <w:r>
        <w:rPr>
          <w:rFonts w:hint="eastAsia"/>
        </w:rPr>
        <w:t xml:space="preserve">AS SELECT </w:t>
      </w:r>
      <w:proofErr w:type="spellStart"/>
      <w:r>
        <w:rPr>
          <w:rFonts w:hint="eastAsia"/>
        </w:rPr>
        <w:t>faname</w:t>
      </w:r>
      <w:proofErr w:type="spellEnd"/>
    </w:p>
    <w:p w:rsidR="001471B5" w:rsidRDefault="001471B5" w:rsidP="001471B5">
      <w:r>
        <w:rPr>
          <w:rFonts w:hint="eastAsia"/>
        </w:rPr>
        <w:t>FROM feature;</w:t>
      </w:r>
    </w:p>
    <w:p w:rsidR="001471B5" w:rsidRDefault="001471B5" w:rsidP="001471B5"/>
    <w:p w:rsidR="001471B5" w:rsidRDefault="001471B5" w:rsidP="001471B5"/>
    <w:p w:rsidR="001471B5" w:rsidRPr="002809D3" w:rsidRDefault="002809D3">
      <w:pPr>
        <w:rPr>
          <w:b/>
          <w:i/>
          <w:u w:val="single"/>
        </w:rPr>
      </w:pPr>
      <w:r w:rsidRPr="002809D3">
        <w:rPr>
          <w:b/>
          <w:i/>
          <w:u w:val="single"/>
        </w:rPr>
        <w:t>/* BROKEN QUERIES */</w:t>
      </w:r>
    </w:p>
    <w:p w:rsidR="002809D3" w:rsidRDefault="002809D3"/>
    <w:p w:rsidR="002809D3" w:rsidRDefault="002809D3" w:rsidP="002809D3">
      <w:r>
        <w:t xml:space="preserve">/* List names of </w:t>
      </w:r>
      <w:proofErr w:type="gramStart"/>
      <w:r>
        <w:t>albums  if</w:t>
      </w:r>
      <w:proofErr w:type="gramEnd"/>
      <w:r>
        <w:t xml:space="preserve"> ANY are released by the artist ‘</w:t>
      </w:r>
      <w:proofErr w:type="spellStart"/>
      <w:r>
        <w:t>Hillsong</w:t>
      </w:r>
      <w:proofErr w:type="spellEnd"/>
      <w:r>
        <w:t xml:space="preserve"> Worship’  */</w:t>
      </w:r>
    </w:p>
    <w:p w:rsidR="002809D3" w:rsidRDefault="002809D3" w:rsidP="002809D3">
      <w:r>
        <w:t xml:space="preserve">SELECT </w:t>
      </w:r>
      <w:proofErr w:type="spellStart"/>
      <w:r>
        <w:t>abname</w:t>
      </w:r>
      <w:proofErr w:type="spellEnd"/>
    </w:p>
    <w:p w:rsidR="002809D3" w:rsidRDefault="002809D3" w:rsidP="002809D3">
      <w:r>
        <w:t>FROM album</w:t>
      </w:r>
    </w:p>
    <w:p w:rsidR="002809D3" w:rsidRDefault="002809D3" w:rsidP="002809D3">
      <w:r>
        <w:t xml:space="preserve">WHERE </w:t>
      </w:r>
      <w:proofErr w:type="spellStart"/>
      <w:r>
        <w:t>abtranum</w:t>
      </w:r>
      <w:proofErr w:type="spellEnd"/>
      <w:r>
        <w:t xml:space="preserve"> = ANY (SELECT </w:t>
      </w:r>
      <w:proofErr w:type="spellStart"/>
      <w:r>
        <w:t>abtranum</w:t>
      </w:r>
      <w:proofErr w:type="spellEnd"/>
    </w:p>
    <w:p w:rsidR="002809D3" w:rsidRDefault="002809D3" w:rsidP="002809D3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FROM releases</w:t>
      </w:r>
    </w:p>
    <w:p w:rsidR="002809D3" w:rsidRDefault="002809D3" w:rsidP="002809D3"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  WHERE </w:t>
      </w:r>
      <w:proofErr w:type="spellStart"/>
      <w:r>
        <w:t>aname</w:t>
      </w:r>
      <w:proofErr w:type="spellEnd"/>
      <w:r>
        <w:t xml:space="preserve"> = '</w:t>
      </w:r>
      <w:proofErr w:type="spellStart"/>
      <w:r>
        <w:t>Hillsong</w:t>
      </w:r>
      <w:proofErr w:type="spellEnd"/>
      <w:r>
        <w:t xml:space="preserve"> Worship');</w:t>
      </w:r>
    </w:p>
    <w:p w:rsidR="002809D3" w:rsidRDefault="002809D3"/>
    <w:p w:rsidR="002809D3" w:rsidRDefault="002809D3" w:rsidP="002809D3">
      <w:r>
        <w:t>/* Find albums that have more than ten songs */</w:t>
      </w:r>
    </w:p>
    <w:p w:rsidR="002809D3" w:rsidRDefault="002809D3" w:rsidP="002809D3">
      <w:r>
        <w:t xml:space="preserve">SELECT </w:t>
      </w:r>
      <w:proofErr w:type="spellStart"/>
      <w:proofErr w:type="gramStart"/>
      <w:r>
        <w:t>A.abname</w:t>
      </w:r>
      <w:proofErr w:type="spellEnd"/>
      <w:proofErr w:type="gramEnd"/>
      <w:r>
        <w:t>, COUNT(</w:t>
      </w:r>
      <w:proofErr w:type="spellStart"/>
      <w:r>
        <w:t>A.abname</w:t>
      </w:r>
      <w:proofErr w:type="spellEnd"/>
      <w:r>
        <w:t xml:space="preserve">) AS </w:t>
      </w:r>
      <w:proofErr w:type="spellStart"/>
      <w:r>
        <w:t>song_number</w:t>
      </w:r>
      <w:proofErr w:type="spellEnd"/>
    </w:p>
    <w:p w:rsidR="002809D3" w:rsidRDefault="002809D3" w:rsidP="002809D3">
      <w:r>
        <w:t xml:space="preserve">FROM album A, song S, </w:t>
      </w:r>
      <w:proofErr w:type="spellStart"/>
      <w:r>
        <w:t>composed_of</w:t>
      </w:r>
      <w:proofErr w:type="spellEnd"/>
      <w:r>
        <w:t xml:space="preserve"> C</w:t>
      </w:r>
    </w:p>
    <w:p w:rsidR="002809D3" w:rsidRDefault="002809D3" w:rsidP="002809D3">
      <w:r>
        <w:t xml:space="preserve">WHERE </w:t>
      </w:r>
      <w:proofErr w:type="spellStart"/>
      <w:proofErr w:type="gramStart"/>
      <w:r>
        <w:t>A.abtranum</w:t>
      </w:r>
      <w:proofErr w:type="spellEnd"/>
      <w:proofErr w:type="gramEnd"/>
      <w:r>
        <w:t xml:space="preserve"> = </w:t>
      </w:r>
      <w:proofErr w:type="spellStart"/>
      <w:r>
        <w:t>C.abtranum</w:t>
      </w:r>
      <w:proofErr w:type="spellEnd"/>
      <w:r>
        <w:t xml:space="preserve"> AND</w:t>
      </w:r>
    </w:p>
    <w:p w:rsidR="002809D3" w:rsidRDefault="002809D3" w:rsidP="002809D3">
      <w:r>
        <w:tab/>
        <w:t xml:space="preserve">      </w:t>
      </w:r>
      <w:proofErr w:type="spellStart"/>
      <w:r>
        <w:t>C.stranum</w:t>
      </w:r>
      <w:proofErr w:type="spellEnd"/>
      <w:r>
        <w:t xml:space="preserve"> = </w:t>
      </w:r>
      <w:proofErr w:type="spellStart"/>
      <w:proofErr w:type="gramStart"/>
      <w:r>
        <w:t>S.stranum</w:t>
      </w:r>
      <w:proofErr w:type="spellEnd"/>
      <w:proofErr w:type="gramEnd"/>
    </w:p>
    <w:p w:rsidR="002809D3" w:rsidRDefault="002809D3" w:rsidP="002809D3">
      <w:r>
        <w:t xml:space="preserve">GROUP BY </w:t>
      </w:r>
      <w:proofErr w:type="spellStart"/>
      <w:proofErr w:type="gramStart"/>
      <w:r>
        <w:t>S.aname</w:t>
      </w:r>
      <w:bookmarkStart w:id="1" w:name="_GoBack"/>
      <w:bookmarkEnd w:id="1"/>
      <w:proofErr w:type="spellEnd"/>
      <w:proofErr w:type="gramEnd"/>
    </w:p>
    <w:p w:rsidR="002809D3" w:rsidRDefault="002809D3" w:rsidP="002809D3">
      <w:r>
        <w:t xml:space="preserve">HAVING </w:t>
      </w:r>
      <w:proofErr w:type="gramStart"/>
      <w:r>
        <w:t>COUNT(</w:t>
      </w:r>
      <w:proofErr w:type="gramEnd"/>
      <w:r>
        <w:t>*)&gt;10;</w:t>
      </w:r>
    </w:p>
    <w:p w:rsidR="002809D3" w:rsidRDefault="002809D3"/>
    <w:sectPr w:rsidR="002809D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Segoe Print"/>
    <w:charset w:val="01"/>
    <w:family w:val="roman"/>
    <w:pitch w:val="variable"/>
  </w:font>
  <w:font w:name="Noto Sans Devanagari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79"/>
    <w:rsid w:val="001471B5"/>
    <w:rsid w:val="002809D3"/>
    <w:rsid w:val="007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391A"/>
  <w15:docId w15:val="{066F2297-DB50-4187-8B74-9AC2975B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color w:val="00000A"/>
      <w:kern w:val="2"/>
      <w:sz w:val="21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PreformattedText">
    <w:name w:val="Preformatted Text"/>
    <w:basedOn w:val="Normal"/>
    <w:qFormat/>
    <w:rPr>
      <w:rFonts w:ascii="Consolas" w:eastAsia="Consolas" w:hAnsi="Consolas" w:cs="Noto Sans Devanaga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13</Pages>
  <Words>3305</Words>
  <Characters>18843</Characters>
  <Application>Microsoft Office Word</Application>
  <DocSecurity>0</DocSecurity>
  <Lines>157</Lines>
  <Paragraphs>44</Paragraphs>
  <ScaleCrop>false</ScaleCrop>
  <Company/>
  <LinksUpToDate>false</LinksUpToDate>
  <CharactersWithSpaces>22104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dc:description/>
  <cp:lastModifiedBy>Jeffrey Lee</cp:lastModifiedBy>
  <cp:revision>40</cp:revision>
  <dcterms:created xsi:type="dcterms:W3CDTF">2018-04-12T06:06:00Z</dcterms:created>
  <dcterms:modified xsi:type="dcterms:W3CDTF">2018-04-30T09:16:00Z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2052-10.1.0.7224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