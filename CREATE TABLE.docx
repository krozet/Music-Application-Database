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artists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(aname CHAR(20),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PRIMARY KEY(aname))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songs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(stranum INTEGER,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sname CHAR(20),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aname CHAR(20),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PRIMARY KEY (aname, stranum),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FOREGIN KEY (aname)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FEFERENCES artists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featured artists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(faname CHAR(20),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PRIMARY KEY (faname))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feature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(faname CHAR(20),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stranum INTEGER,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PRIMARY KEY (faname, stranum),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FOREGIN KEY (faname)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REFERENCES featured artists,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FOREGIN KEY (stranum)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FEFERENCES songs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album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(abtranum INTEGER,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abname CHAR(20),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date DATE,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aname CHAR(20),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PRIMARY KEY (aname, abtranum),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FOREGIN KEY (aname)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REFERENCES artists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composed 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(abtranum INTEGER,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stranum INTEGER,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PRIMARY KEY (abtranum, stranum),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FOREGIN KEY (abtranum)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REFERENCES album,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FOREGIN KEY (stranum)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REFERENCES songs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AF7B54"/>
    <w:rsid w:val="4FAF7B5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u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2018-04-12T06:06:00Z</dcterms:created>
  <dc:creator>Zhu</dc:creator>
  <cp:lastModifiedBy>Zhu</cp:lastModifiedBy>
  <dcterms:modified xsi:type="dcterms:W3CDTF">2018-04-12T06:09:42Z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